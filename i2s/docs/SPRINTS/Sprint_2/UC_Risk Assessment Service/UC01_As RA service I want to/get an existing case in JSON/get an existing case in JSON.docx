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228D7273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EB3A1D" w:rsidRPr="00EB3A1D">
        <w:rPr>
          <w:rFonts w:asciiTheme="majorHAnsi" w:hAnsiTheme="majorHAnsi"/>
          <w:color w:val="2E74B5" w:themeColor="accent1" w:themeShade="BF"/>
          <w:sz w:val="28"/>
          <w:szCs w:val="28"/>
        </w:rPr>
        <w:t>get an existing case in JSON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73FF5DF8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EB3A1D">
              <w:rPr>
                <w:b/>
                <w:sz w:val="22"/>
                <w:szCs w:val="22"/>
              </w:rPr>
              <w:t>2.1</w:t>
            </w:r>
          </w:p>
        </w:tc>
        <w:tc>
          <w:tcPr>
            <w:tcW w:w="4377" w:type="dxa"/>
          </w:tcPr>
          <w:p w14:paraId="292E3311" w14:textId="435A099E" w:rsidR="00A7214D" w:rsidRPr="00CB7347" w:rsidRDefault="00332237" w:rsidP="00DA0FC0">
            <w:pPr>
              <w:rPr>
                <w:sz w:val="22"/>
                <w:szCs w:val="22"/>
                <w:lang w:val="pt-PT"/>
              </w:rPr>
            </w:pPr>
            <w:proofErr w:type="gramStart"/>
            <w:r>
              <w:rPr>
                <w:sz w:val="22"/>
                <w:szCs w:val="22"/>
                <w:lang w:val="pt-PT"/>
              </w:rPr>
              <w:t>Exportar</w:t>
            </w:r>
            <w:r w:rsidR="00EB3A1D">
              <w:rPr>
                <w:sz w:val="22"/>
                <w:szCs w:val="22"/>
                <w:lang w:val="pt-PT"/>
              </w:rPr>
              <w:t xml:space="preserve"> </w:t>
            </w:r>
            <w:r w:rsidR="00CB7347">
              <w:rPr>
                <w:sz w:val="22"/>
                <w:szCs w:val="22"/>
                <w:lang w:val="pt-PT"/>
              </w:rPr>
              <w:t>Caso</w:t>
            </w:r>
            <w:proofErr w:type="gramEnd"/>
            <w:r w:rsidR="00CB7347" w:rsidRPr="00CB7347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para </w:t>
            </w:r>
            <w:r w:rsidR="00CB7347">
              <w:rPr>
                <w:sz w:val="22"/>
                <w:szCs w:val="22"/>
                <w:lang w:val="pt-PT"/>
              </w:rPr>
              <w:t>JSON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6B0759BF" w:rsidR="00A7214D" w:rsidRPr="00A7214D" w:rsidRDefault="00EB3A1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Silva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4C186DC8" w14:textId="77777777" w:rsidR="00332237" w:rsidRPr="00EB3A1D" w:rsidRDefault="00332237" w:rsidP="00332237">
      <w:pPr>
        <w:pStyle w:val="Heading2"/>
        <w:rPr>
          <w:lang w:val="pt-PT"/>
        </w:rPr>
      </w:pPr>
      <w:proofErr w:type="gramStart"/>
      <w:r>
        <w:rPr>
          <w:sz w:val="22"/>
          <w:szCs w:val="22"/>
          <w:lang w:val="pt-PT"/>
        </w:rPr>
        <w:t>Exportar Caso</w:t>
      </w:r>
      <w:proofErr w:type="gramEnd"/>
      <w:r w:rsidRPr="00CB7347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para JSON</w:t>
      </w:r>
      <w:r w:rsidRPr="00EB3A1D">
        <w:rPr>
          <w:lang w:val="pt-PT"/>
        </w:rPr>
        <w:t>:</w:t>
      </w:r>
    </w:p>
    <w:p w14:paraId="6038717D" w14:textId="77777777" w:rsidR="00332237" w:rsidRPr="00EB3A1D" w:rsidRDefault="00332237" w:rsidP="00332237">
      <w:pPr>
        <w:rPr>
          <w:lang w:val="pt-PT"/>
        </w:rPr>
      </w:pPr>
    </w:p>
    <w:p w14:paraId="7066AE76" w14:textId="77777777" w:rsidR="00332237" w:rsidRDefault="00332237" w:rsidP="00332237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>
        <w:rPr>
          <w:sz w:val="22"/>
          <w:szCs w:val="22"/>
          <w:lang w:val="pt-PT"/>
        </w:rPr>
        <w:t xml:space="preserve"> nº 32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</w:t>
      </w:r>
      <w:proofErr w:type="spellStart"/>
      <w:r w:rsidRPr="00332237">
        <w:rPr>
          <w:sz w:val="22"/>
          <w:szCs w:val="22"/>
          <w:lang w:val="pt-PT"/>
        </w:rPr>
        <w:t>Export</w:t>
      </w:r>
      <w:proofErr w:type="spellEnd"/>
      <w:r w:rsidRPr="00332237">
        <w:rPr>
          <w:sz w:val="22"/>
          <w:szCs w:val="22"/>
          <w:lang w:val="pt-PT"/>
        </w:rPr>
        <w:t xml:space="preserve"> Caso </w:t>
      </w:r>
      <w:proofErr w:type="spellStart"/>
      <w:r w:rsidRPr="00332237">
        <w:rPr>
          <w:sz w:val="22"/>
          <w:szCs w:val="22"/>
          <w:lang w:val="pt-PT"/>
        </w:rPr>
        <w:t>into</w:t>
      </w:r>
      <w:proofErr w:type="spellEnd"/>
      <w:r w:rsidRPr="00332237">
        <w:rPr>
          <w:sz w:val="22"/>
          <w:szCs w:val="22"/>
          <w:lang w:val="pt-PT"/>
        </w:rPr>
        <w:t xml:space="preserve"> JSON</w:t>
      </w:r>
      <w:r>
        <w:rPr>
          <w:sz w:val="22"/>
          <w:szCs w:val="22"/>
          <w:lang w:val="pt-PT"/>
        </w:rPr>
        <w:t>”;</w:t>
      </w:r>
    </w:p>
    <w:p w14:paraId="2E3FCDD8" w14:textId="77777777" w:rsidR="00332237" w:rsidRPr="00332237" w:rsidRDefault="00332237" w:rsidP="00332237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ID do Caso para exportar</w:t>
      </w:r>
    </w:p>
    <w:p w14:paraId="60C89D60" w14:textId="77777777" w:rsidR="00332237" w:rsidRDefault="00332237" w:rsidP="00332237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a atribuir ao novo ficheiro;</w:t>
      </w:r>
    </w:p>
    <w:p w14:paraId="0B4A57C6" w14:textId="5B36193E" w:rsidR="00332237" w:rsidRPr="00EB3A1D" w:rsidRDefault="00332237" w:rsidP="00332237">
      <w:pPr>
        <w:pStyle w:val="Heading2"/>
        <w:rPr>
          <w:lang w:val="pt-PT"/>
        </w:rPr>
      </w:pPr>
      <w:r>
        <w:rPr>
          <w:sz w:val="22"/>
          <w:szCs w:val="22"/>
          <w:lang w:val="pt-PT"/>
        </w:rPr>
        <w:t>Casos de Erro</w:t>
      </w:r>
      <w:r w:rsidRPr="00EB3A1D">
        <w:rPr>
          <w:lang w:val="pt-PT"/>
        </w:rPr>
        <w:t>:</w:t>
      </w:r>
    </w:p>
    <w:p w14:paraId="3E160FFC" w14:textId="77777777" w:rsidR="00332237" w:rsidRPr="00EB3A1D" w:rsidRDefault="00332237" w:rsidP="00332237">
      <w:pPr>
        <w:rPr>
          <w:lang w:val="pt-PT"/>
        </w:rPr>
      </w:pPr>
    </w:p>
    <w:p w14:paraId="491BB3BC" w14:textId="2733946D" w:rsidR="00332237" w:rsidRDefault="00332237" w:rsidP="00332237">
      <w:pPr>
        <w:pStyle w:val="ListParagraph"/>
        <w:numPr>
          <w:ilvl w:val="0"/>
          <w:numId w:val="9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</w:t>
      </w:r>
      <w:r>
        <w:rPr>
          <w:sz w:val="22"/>
          <w:szCs w:val="22"/>
          <w:lang w:val="pt-PT"/>
        </w:rPr>
        <w:t>ID de caso que não exista;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  <w:bookmarkStart w:id="1" w:name="_GoBack"/>
      <w:bookmarkEnd w:id="1"/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B29BE" w14:textId="77777777" w:rsidR="009B0297" w:rsidRDefault="009B0297">
      <w:pPr>
        <w:spacing w:after="0" w:line="240" w:lineRule="auto"/>
      </w:pPr>
      <w:r>
        <w:separator/>
      </w:r>
    </w:p>
  </w:endnote>
  <w:endnote w:type="continuationSeparator" w:id="0">
    <w:p w14:paraId="4655CEE9" w14:textId="77777777" w:rsidR="009B0297" w:rsidRDefault="009B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3485" w14:textId="77777777" w:rsidR="009B0297" w:rsidRDefault="009B0297">
      <w:pPr>
        <w:spacing w:after="0" w:line="240" w:lineRule="auto"/>
      </w:pPr>
      <w:r>
        <w:separator/>
      </w:r>
    </w:p>
  </w:footnote>
  <w:footnote w:type="continuationSeparator" w:id="0">
    <w:p w14:paraId="2933D51F" w14:textId="77777777" w:rsidR="009B0297" w:rsidRDefault="009B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66E2"/>
    <w:multiLevelType w:val="hybridMultilevel"/>
    <w:tmpl w:val="720EE61A"/>
    <w:lvl w:ilvl="0" w:tplc="4D88B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332237"/>
    <w:rsid w:val="00342378"/>
    <w:rsid w:val="003541A5"/>
    <w:rsid w:val="0039598A"/>
    <w:rsid w:val="00442F02"/>
    <w:rsid w:val="004431C3"/>
    <w:rsid w:val="00537BD0"/>
    <w:rsid w:val="00547567"/>
    <w:rsid w:val="006D38D7"/>
    <w:rsid w:val="006E50F4"/>
    <w:rsid w:val="007D3373"/>
    <w:rsid w:val="00884096"/>
    <w:rsid w:val="00896ED1"/>
    <w:rsid w:val="009270F7"/>
    <w:rsid w:val="00955CC6"/>
    <w:rsid w:val="009B0297"/>
    <w:rsid w:val="00A05096"/>
    <w:rsid w:val="00A16164"/>
    <w:rsid w:val="00A161C5"/>
    <w:rsid w:val="00A309E5"/>
    <w:rsid w:val="00A71D21"/>
    <w:rsid w:val="00A7214D"/>
    <w:rsid w:val="00C324AF"/>
    <w:rsid w:val="00C861AD"/>
    <w:rsid w:val="00CB7347"/>
    <w:rsid w:val="00D46FA5"/>
    <w:rsid w:val="00DA0FC0"/>
    <w:rsid w:val="00DF5834"/>
    <w:rsid w:val="00E864B3"/>
    <w:rsid w:val="00EB3A1D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FFF95-CA79-4FF3-8F4B-2D30DADF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103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14</cp:revision>
  <dcterms:created xsi:type="dcterms:W3CDTF">2019-04-24T22:14:00Z</dcterms:created>
  <dcterms:modified xsi:type="dcterms:W3CDTF">2019-05-12T22:43:00Z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