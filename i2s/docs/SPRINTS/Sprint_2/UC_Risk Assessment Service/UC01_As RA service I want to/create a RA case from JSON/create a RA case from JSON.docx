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3C984A34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End w:id="0"/>
      <w:r w:rsidR="00CB7347" w:rsidRPr="00CB7347">
        <w:rPr>
          <w:rFonts w:asciiTheme="majorHAnsi" w:hAnsiTheme="majorHAnsi"/>
          <w:color w:val="2E74B5" w:themeColor="accent1" w:themeShade="BF"/>
          <w:sz w:val="28"/>
          <w:szCs w:val="28"/>
        </w:rPr>
        <w:t>create a RA case from JSON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076"/>
        <w:gridCol w:w="4125"/>
        <w:gridCol w:w="1249"/>
        <w:gridCol w:w="1536"/>
        <w:gridCol w:w="1639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65135667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D12B11">
              <w:rPr>
                <w:b/>
                <w:sz w:val="22"/>
                <w:szCs w:val="22"/>
              </w:rPr>
              <w:t>1</w:t>
            </w:r>
            <w:r w:rsidR="00C861A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2C210E46" w:rsidR="00A7214D" w:rsidRPr="00CB7347" w:rsidRDefault="00CB7347" w:rsidP="00DA0FC0">
            <w:pPr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Importar. Caso</w:t>
            </w:r>
            <w:r w:rsidRPr="00CB7347">
              <w:rPr>
                <w:sz w:val="22"/>
                <w:szCs w:val="22"/>
                <w:lang w:val="pt-PT"/>
              </w:rPr>
              <w:t xml:space="preserve"> a</w:t>
            </w:r>
            <w:r>
              <w:rPr>
                <w:sz w:val="22"/>
                <w:szCs w:val="22"/>
                <w:lang w:val="pt-PT"/>
              </w:rPr>
              <w:t xml:space="preserve"> partir do JSON</w:t>
            </w:r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700CC342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31AE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Alpendurada</w:t>
            </w:r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32223749" w14:textId="77777777" w:rsidR="002073FA" w:rsidRDefault="002073FA" w:rsidP="002073FA">
      <w:pPr>
        <w:pStyle w:val="Heading2"/>
      </w:pPr>
      <w:proofErr w:type="spellStart"/>
      <w:r>
        <w:t>Importar</w:t>
      </w:r>
      <w:proofErr w:type="spellEnd"/>
      <w:r>
        <w:t xml:space="preserve"> Caso de JSON:</w:t>
      </w:r>
    </w:p>
    <w:p w14:paraId="65AFA9EF" w14:textId="77777777" w:rsidR="002073FA" w:rsidRPr="00FF6159" w:rsidRDefault="002073FA" w:rsidP="002073FA"/>
    <w:p w14:paraId="1F171B6E" w14:textId="77777777" w:rsidR="002073FA" w:rsidRDefault="002073FA" w:rsidP="002073FA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</w:t>
      </w:r>
      <w:r>
        <w:rPr>
          <w:sz w:val="22"/>
          <w:szCs w:val="22"/>
          <w:lang w:val="pt-PT"/>
        </w:rPr>
        <w:t xml:space="preserve"> nº 31</w:t>
      </w:r>
      <w:r w:rsidRPr="00342378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“</w:t>
      </w:r>
      <w:r w:rsidRPr="00CB7347">
        <w:rPr>
          <w:sz w:val="22"/>
          <w:szCs w:val="22"/>
          <w:lang w:val="pt-PT"/>
        </w:rPr>
        <w:t>Importar Caso de um ficheiro JSON</w:t>
      </w:r>
      <w:r>
        <w:rPr>
          <w:sz w:val="22"/>
          <w:szCs w:val="22"/>
          <w:lang w:val="pt-PT"/>
        </w:rPr>
        <w:t>”;</w:t>
      </w:r>
    </w:p>
    <w:p w14:paraId="54840A20" w14:textId="77777777" w:rsidR="002073FA" w:rsidRDefault="002073FA" w:rsidP="002073FA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o nome do ficheiro JSON;</w:t>
      </w:r>
    </w:p>
    <w:p w14:paraId="68854C2F" w14:textId="77777777" w:rsidR="002073FA" w:rsidRDefault="002073FA" w:rsidP="002073FA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sucesso;</w:t>
      </w:r>
    </w:p>
    <w:p w14:paraId="5CC889C1" w14:textId="77777777" w:rsidR="002073FA" w:rsidRDefault="002073FA" w:rsidP="002073FA">
      <w:pPr>
        <w:pStyle w:val="ListParagraph"/>
        <w:ind w:left="360"/>
        <w:rPr>
          <w:sz w:val="22"/>
          <w:szCs w:val="22"/>
          <w:lang w:val="pt-PT"/>
        </w:rPr>
      </w:pPr>
    </w:p>
    <w:p w14:paraId="1459936C" w14:textId="0CD3920E" w:rsidR="002073FA" w:rsidRDefault="002073FA" w:rsidP="002073FA">
      <w:pPr>
        <w:pStyle w:val="Heading2"/>
      </w:pPr>
      <w:r>
        <w:t xml:space="preserve">Caso de </w:t>
      </w:r>
      <w:proofErr w:type="spellStart"/>
      <w:r>
        <w:t>Erro</w:t>
      </w:r>
      <w:proofErr w:type="spellEnd"/>
      <w:r>
        <w:t>:</w:t>
      </w:r>
    </w:p>
    <w:p w14:paraId="4B7955B3" w14:textId="77777777" w:rsidR="002073FA" w:rsidRPr="00FF6159" w:rsidRDefault="002073FA" w:rsidP="002073FA"/>
    <w:p w14:paraId="338ED67D" w14:textId="2248DCDE" w:rsidR="003F083D" w:rsidRPr="003F083D" w:rsidRDefault="002073FA" w:rsidP="003F083D">
      <w:pPr>
        <w:pStyle w:val="ListParagraph"/>
        <w:numPr>
          <w:ilvl w:val="0"/>
          <w:numId w:val="9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</w:t>
      </w:r>
      <w:r w:rsidR="003F083D">
        <w:rPr>
          <w:sz w:val="22"/>
          <w:szCs w:val="22"/>
          <w:lang w:val="pt-PT"/>
        </w:rPr>
        <w:t xml:space="preserve"> ficheiro inexistente</w:t>
      </w:r>
      <w:r w:rsidRPr="00342378">
        <w:rPr>
          <w:sz w:val="22"/>
          <w:szCs w:val="22"/>
          <w:lang w:val="pt-PT"/>
        </w:rPr>
        <w:t xml:space="preserve"> </w:t>
      </w:r>
      <w:r w:rsidR="003F083D" w:rsidRPr="003F083D">
        <w:rPr>
          <w:sz w:val="22"/>
          <w:szCs w:val="22"/>
          <w:lang w:val="pt-PT"/>
        </w:rPr>
        <w:t xml:space="preserve">file </w:t>
      </w:r>
      <w:proofErr w:type="spellStart"/>
      <w:r w:rsidR="003F083D" w:rsidRPr="003F083D">
        <w:rPr>
          <w:sz w:val="22"/>
          <w:szCs w:val="22"/>
          <w:lang w:val="pt-PT"/>
        </w:rPr>
        <w:t>not</w:t>
      </w:r>
      <w:proofErr w:type="spellEnd"/>
      <w:r w:rsidR="003F083D" w:rsidRPr="003F083D">
        <w:rPr>
          <w:sz w:val="22"/>
          <w:szCs w:val="22"/>
          <w:lang w:val="pt-PT"/>
        </w:rPr>
        <w:t xml:space="preserve"> </w:t>
      </w:r>
      <w:proofErr w:type="spellStart"/>
      <w:r w:rsidR="003F083D" w:rsidRPr="003F083D">
        <w:rPr>
          <w:sz w:val="22"/>
          <w:szCs w:val="22"/>
          <w:lang w:val="pt-PT"/>
        </w:rPr>
        <w:t>found</w:t>
      </w:r>
      <w:proofErr w:type="spellEnd"/>
    </w:p>
    <w:p w14:paraId="51485153" w14:textId="3F63C246" w:rsidR="002073FA" w:rsidRDefault="003F083D" w:rsidP="003F083D">
      <w:pPr>
        <w:pStyle w:val="ListParagraph"/>
        <w:numPr>
          <w:ilvl w:val="0"/>
          <w:numId w:val="9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Erro: “</w:t>
      </w:r>
      <w:r w:rsidRPr="003F083D">
        <w:rPr>
          <w:sz w:val="22"/>
          <w:szCs w:val="22"/>
          <w:lang w:val="pt-PT"/>
        </w:rPr>
        <w:t xml:space="preserve">Ocorreu um erro, o file path está </w:t>
      </w:r>
      <w:proofErr w:type="spellStart"/>
      <w:r w:rsidRPr="003F083D">
        <w:rPr>
          <w:sz w:val="22"/>
          <w:szCs w:val="22"/>
          <w:lang w:val="pt-PT"/>
        </w:rPr>
        <w:t>incorrecto</w:t>
      </w:r>
      <w:proofErr w:type="spellEnd"/>
      <w:r w:rsidRPr="003F083D">
        <w:rPr>
          <w:sz w:val="22"/>
          <w:szCs w:val="22"/>
          <w:lang w:val="pt-PT"/>
        </w:rPr>
        <w:t>!</w:t>
      </w:r>
      <w:r>
        <w:rPr>
          <w:sz w:val="22"/>
          <w:szCs w:val="22"/>
          <w:lang w:val="pt-PT"/>
        </w:rPr>
        <w:t>”</w:t>
      </w:r>
      <w:bookmarkStart w:id="1" w:name="_GoBack"/>
      <w:bookmarkEnd w:id="1"/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52DC6" w14:textId="77777777" w:rsidR="00FA5C99" w:rsidRDefault="00FA5C99">
      <w:pPr>
        <w:spacing w:after="0" w:line="240" w:lineRule="auto"/>
      </w:pPr>
      <w:r>
        <w:separator/>
      </w:r>
    </w:p>
  </w:endnote>
  <w:endnote w:type="continuationSeparator" w:id="0">
    <w:p w14:paraId="50E064ED" w14:textId="77777777" w:rsidR="00FA5C99" w:rsidRDefault="00FA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51EA1" w14:textId="77777777" w:rsidR="00FA5C99" w:rsidRDefault="00FA5C99">
      <w:pPr>
        <w:spacing w:after="0" w:line="240" w:lineRule="auto"/>
      </w:pPr>
      <w:r>
        <w:separator/>
      </w:r>
    </w:p>
  </w:footnote>
  <w:footnote w:type="continuationSeparator" w:id="0">
    <w:p w14:paraId="7DCB10AA" w14:textId="77777777" w:rsidR="00FA5C99" w:rsidRDefault="00FA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412FD"/>
    <w:multiLevelType w:val="hybridMultilevel"/>
    <w:tmpl w:val="375AE28C"/>
    <w:lvl w:ilvl="0" w:tplc="C8F88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2073FA"/>
    <w:rsid w:val="002123F4"/>
    <w:rsid w:val="00223384"/>
    <w:rsid w:val="00342378"/>
    <w:rsid w:val="003541A5"/>
    <w:rsid w:val="0039598A"/>
    <w:rsid w:val="003F083D"/>
    <w:rsid w:val="00442F02"/>
    <w:rsid w:val="004431C3"/>
    <w:rsid w:val="00537BD0"/>
    <w:rsid w:val="00547567"/>
    <w:rsid w:val="006D38D7"/>
    <w:rsid w:val="006E50F4"/>
    <w:rsid w:val="007D3373"/>
    <w:rsid w:val="00884096"/>
    <w:rsid w:val="00896ED1"/>
    <w:rsid w:val="009270F7"/>
    <w:rsid w:val="00A05096"/>
    <w:rsid w:val="00A16164"/>
    <w:rsid w:val="00A161C5"/>
    <w:rsid w:val="00A309E5"/>
    <w:rsid w:val="00A71D21"/>
    <w:rsid w:val="00A7214D"/>
    <w:rsid w:val="00B142EB"/>
    <w:rsid w:val="00C324AF"/>
    <w:rsid w:val="00C861AD"/>
    <w:rsid w:val="00CB7347"/>
    <w:rsid w:val="00D12B11"/>
    <w:rsid w:val="00D46FA5"/>
    <w:rsid w:val="00DA0FC0"/>
    <w:rsid w:val="00DF5834"/>
    <w:rsid w:val="00E864B3"/>
    <w:rsid w:val="00F16AB9"/>
    <w:rsid w:val="00FA5C9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D4AE2D-B4F8-4E03-BE86-3729F51C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16</cp:revision>
  <dcterms:created xsi:type="dcterms:W3CDTF">2019-04-24T22:14:00Z</dcterms:created>
  <dcterms:modified xsi:type="dcterms:W3CDTF">2019-05-12T22:39:00Z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