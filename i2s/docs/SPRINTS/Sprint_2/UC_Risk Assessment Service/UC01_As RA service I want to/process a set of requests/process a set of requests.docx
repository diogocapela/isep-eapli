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69C97" w14:textId="7F54DA98" w:rsidR="003541A5" w:rsidRPr="003541A5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Teste </w:t>
      </w:r>
      <w:proofErr w:type="spellStart"/>
      <w:r>
        <w:rPr>
          <w:rFonts w:asciiTheme="majorHAnsi" w:hAnsiTheme="majorHAnsi"/>
          <w:color w:val="2E74B5" w:themeColor="accent1" w:themeShade="BF"/>
          <w:sz w:val="28"/>
          <w:szCs w:val="28"/>
        </w:rPr>
        <w:t>Funcional</w:t>
      </w:r>
      <w:proofErr w:type="spellEnd"/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bookmarkStart w:id="0" w:name="_Hlk8155267"/>
      <w:r w:rsidR="00A05096">
        <w:rPr>
          <w:rFonts w:asciiTheme="majorHAnsi" w:hAnsiTheme="majorHAnsi"/>
          <w:color w:val="2E74B5" w:themeColor="accent1" w:themeShade="BF"/>
          <w:sz w:val="28"/>
          <w:szCs w:val="28"/>
        </w:rPr>
        <w:t>–</w:t>
      </w:r>
      <w:r w:rsidR="00547567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bookmarkEnd w:id="0"/>
      <w:r w:rsidR="00BD1FB0" w:rsidRPr="00BD1FB0">
        <w:rPr>
          <w:rFonts w:asciiTheme="majorHAnsi" w:hAnsiTheme="majorHAnsi"/>
          <w:color w:val="2E74B5" w:themeColor="accent1" w:themeShade="BF"/>
          <w:sz w:val="28"/>
          <w:szCs w:val="28"/>
        </w:rPr>
        <w:t>process a set of requests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100"/>
        <w:gridCol w:w="4310"/>
        <w:gridCol w:w="1257"/>
        <w:gridCol w:w="1267"/>
        <w:gridCol w:w="1691"/>
      </w:tblGrid>
      <w:tr w:rsidR="00A7214D" w14:paraId="46802A59" w14:textId="77777777" w:rsidTr="00A7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8" w:type="dxa"/>
          </w:tcPr>
          <w:p w14:paraId="48E1F2FE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377" w:type="dxa"/>
          </w:tcPr>
          <w:p w14:paraId="1F33E59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260" w:type="dxa"/>
          </w:tcPr>
          <w:p w14:paraId="24FAF01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Iteração</w:t>
            </w:r>
            <w:proofErr w:type="spellEnd"/>
          </w:p>
        </w:tc>
        <w:tc>
          <w:tcPr>
            <w:tcW w:w="1170" w:type="dxa"/>
          </w:tcPr>
          <w:p w14:paraId="49D8E12B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14:paraId="2043076A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14:paraId="3530D42A" w14:textId="77777777" w:rsidTr="00A7214D">
        <w:tc>
          <w:tcPr>
            <w:tcW w:w="1108" w:type="dxa"/>
          </w:tcPr>
          <w:p w14:paraId="3DE5850E" w14:textId="003EFFB1" w:rsidR="00A7214D" w:rsidRPr="00A7214D" w:rsidRDefault="00A05096" w:rsidP="00DA0FC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  <w:r w:rsidR="00BD1FB0">
              <w:rPr>
                <w:b/>
                <w:sz w:val="22"/>
                <w:szCs w:val="22"/>
              </w:rPr>
              <w:t>5</w:t>
            </w:r>
            <w:r w:rsidR="00EB3A1D">
              <w:rPr>
                <w:b/>
                <w:sz w:val="22"/>
                <w:szCs w:val="22"/>
              </w:rPr>
              <w:t>.1</w:t>
            </w:r>
          </w:p>
        </w:tc>
        <w:tc>
          <w:tcPr>
            <w:tcW w:w="4377" w:type="dxa"/>
          </w:tcPr>
          <w:p w14:paraId="292E3311" w14:textId="64CF69C7" w:rsidR="00A7214D" w:rsidRPr="00CB7347" w:rsidRDefault="00BD1FB0" w:rsidP="00DA0FC0">
            <w:pPr>
              <w:rPr>
                <w:sz w:val="22"/>
                <w:szCs w:val="22"/>
                <w:lang w:val="pt-PT"/>
              </w:rPr>
            </w:pPr>
            <w:r w:rsidRPr="00BD1FB0">
              <w:rPr>
                <w:sz w:val="22"/>
                <w:szCs w:val="22"/>
                <w:lang w:val="pt-PT"/>
              </w:rPr>
              <w:t xml:space="preserve">Processar Avaliações em </w:t>
            </w:r>
            <w:proofErr w:type="spellStart"/>
            <w:r w:rsidRPr="00BD1FB0">
              <w:rPr>
                <w:sz w:val="22"/>
                <w:szCs w:val="22"/>
                <w:lang w:val="pt-PT"/>
              </w:rPr>
              <w:t>Batch</w:t>
            </w:r>
            <w:proofErr w:type="spellEnd"/>
          </w:p>
        </w:tc>
        <w:tc>
          <w:tcPr>
            <w:tcW w:w="1260" w:type="dxa"/>
          </w:tcPr>
          <w:p w14:paraId="6C69E9DE" w14:textId="7D453137" w:rsidR="00A7214D" w:rsidRPr="00A7214D" w:rsidRDefault="00CB7347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0" w:type="dxa"/>
          </w:tcPr>
          <w:p w14:paraId="363DC98F" w14:textId="397B0DF4" w:rsidR="00A7214D" w:rsidRPr="00A7214D" w:rsidRDefault="00BD1FB0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031AE2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Marquees</w:t>
            </w:r>
          </w:p>
        </w:tc>
        <w:tc>
          <w:tcPr>
            <w:tcW w:w="1710" w:type="dxa"/>
          </w:tcPr>
          <w:p w14:paraId="7B6A399A" w14:textId="33D01F93" w:rsidR="00A7214D" w:rsidRPr="00A7214D" w:rsidRDefault="00A7214D" w:rsidP="00A05096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201</w:t>
            </w:r>
            <w:r w:rsidR="00A05096">
              <w:rPr>
                <w:sz w:val="22"/>
                <w:szCs w:val="22"/>
              </w:rPr>
              <w:t>9</w:t>
            </w:r>
            <w:r w:rsidRPr="00A7214D">
              <w:rPr>
                <w:sz w:val="22"/>
                <w:szCs w:val="22"/>
              </w:rPr>
              <w:t>-</w:t>
            </w:r>
            <w:r w:rsidR="00031AE2">
              <w:rPr>
                <w:sz w:val="22"/>
                <w:szCs w:val="22"/>
              </w:rPr>
              <w:t>05-</w:t>
            </w:r>
            <w:r w:rsidR="00CB7347">
              <w:rPr>
                <w:sz w:val="22"/>
                <w:szCs w:val="22"/>
              </w:rPr>
              <w:t>10</w:t>
            </w:r>
          </w:p>
        </w:tc>
      </w:tr>
    </w:tbl>
    <w:p w14:paraId="2D48159E" w14:textId="77777777" w:rsidR="00DA0FC0" w:rsidRDefault="00DA0FC0" w:rsidP="00DA0FC0"/>
    <w:p w14:paraId="607BB677" w14:textId="7C91E9CA" w:rsidR="00BD1FB0" w:rsidRDefault="008815D0" w:rsidP="00BD1FB0">
      <w:pPr>
        <w:pStyle w:val="Heading2"/>
        <w:numPr>
          <w:ilvl w:val="0"/>
          <w:numId w:val="5"/>
        </w:numPr>
        <w:ind w:hanging="578"/>
        <w:rPr>
          <w:lang w:val="pt-PT"/>
        </w:rPr>
      </w:pPr>
      <w:r w:rsidRPr="00BD1FB0">
        <w:rPr>
          <w:sz w:val="22"/>
          <w:szCs w:val="22"/>
          <w:lang w:val="pt-PT"/>
        </w:rPr>
        <w:t xml:space="preserve">Processar Avaliações em </w:t>
      </w:r>
      <w:proofErr w:type="spellStart"/>
      <w:r w:rsidRPr="00BD1FB0">
        <w:rPr>
          <w:sz w:val="22"/>
          <w:szCs w:val="22"/>
          <w:lang w:val="pt-PT"/>
        </w:rPr>
        <w:t>Batch</w:t>
      </w:r>
      <w:proofErr w:type="spellEnd"/>
    </w:p>
    <w:p w14:paraId="501E4148" w14:textId="59699456" w:rsidR="008815D0" w:rsidRDefault="008815D0" w:rsidP="00BD1FB0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Garantir a existência de uma Matriz publicada</w:t>
      </w:r>
    </w:p>
    <w:p w14:paraId="0513E341" w14:textId="08B63E0C" w:rsidR="00BD1FB0" w:rsidRDefault="008815D0" w:rsidP="00BD1FB0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Importar</w:t>
      </w:r>
      <w:r w:rsidR="00DD5CFF">
        <w:rPr>
          <w:sz w:val="22"/>
          <w:szCs w:val="22"/>
          <w:lang w:val="pt-PT"/>
        </w:rPr>
        <w:t xml:space="preserve"> pelo menos</w:t>
      </w:r>
      <w:bookmarkStart w:id="1" w:name="_GoBack"/>
      <w:bookmarkEnd w:id="1"/>
      <w:r>
        <w:rPr>
          <w:sz w:val="22"/>
          <w:szCs w:val="22"/>
          <w:lang w:val="pt-PT"/>
        </w:rPr>
        <w:t xml:space="preserve"> dois Casos de um ficheiro JSON (Opção 31)</w:t>
      </w:r>
    </w:p>
    <w:p w14:paraId="6C0A9AF1" w14:textId="40B0F73E" w:rsidR="008815D0" w:rsidRDefault="008815D0" w:rsidP="00BD1FB0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Selecionar a Opção 35: “</w:t>
      </w:r>
      <w:r w:rsidRPr="008815D0">
        <w:rPr>
          <w:sz w:val="22"/>
          <w:szCs w:val="22"/>
          <w:lang w:val="pt-PT"/>
        </w:rPr>
        <w:t xml:space="preserve">Processar Avaliações em </w:t>
      </w:r>
      <w:proofErr w:type="spellStart"/>
      <w:r w:rsidRPr="008815D0">
        <w:rPr>
          <w:sz w:val="22"/>
          <w:szCs w:val="22"/>
          <w:lang w:val="pt-PT"/>
        </w:rPr>
        <w:t>Batch</w:t>
      </w:r>
      <w:proofErr w:type="spellEnd"/>
      <w:r>
        <w:rPr>
          <w:sz w:val="22"/>
          <w:szCs w:val="22"/>
          <w:lang w:val="pt-PT"/>
        </w:rPr>
        <w:t>”</w:t>
      </w:r>
    </w:p>
    <w:p w14:paraId="6701D6EE" w14:textId="77777777" w:rsidR="00BD1FB0" w:rsidRPr="00F7450F" w:rsidRDefault="00BD1FB0" w:rsidP="00BD1FB0">
      <w:pPr>
        <w:ind w:left="360"/>
        <w:rPr>
          <w:lang w:val="pt-PT"/>
        </w:rPr>
      </w:pPr>
    </w:p>
    <w:p w14:paraId="4C9F49A4" w14:textId="77777777" w:rsidR="00BD1FB0" w:rsidRPr="00BA3F32" w:rsidRDefault="00BD1FB0" w:rsidP="00BD1FB0">
      <w:pPr>
        <w:pStyle w:val="Heading2"/>
        <w:numPr>
          <w:ilvl w:val="0"/>
          <w:numId w:val="5"/>
        </w:numPr>
        <w:ind w:hanging="578"/>
        <w:rPr>
          <w:lang w:val="pt-PT"/>
        </w:rPr>
      </w:pPr>
      <w:r>
        <w:rPr>
          <w:lang w:val="pt-PT"/>
        </w:rPr>
        <w:t>Caso de Erro</w:t>
      </w:r>
    </w:p>
    <w:p w14:paraId="15D908F9" w14:textId="41BD6B3B" w:rsidR="00BD1FB0" w:rsidRPr="00465FCF" w:rsidRDefault="008815D0" w:rsidP="00BD1FB0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Não ter matriz publicada;</w:t>
      </w:r>
    </w:p>
    <w:p w14:paraId="567DE6CF" w14:textId="77777777" w:rsidR="00896ED1" w:rsidRDefault="00896ED1" w:rsidP="00896ED1">
      <w:pPr>
        <w:pStyle w:val="ListParagraph"/>
        <w:ind w:left="360"/>
        <w:rPr>
          <w:sz w:val="22"/>
          <w:szCs w:val="22"/>
          <w:lang w:val="pt-PT"/>
        </w:rPr>
      </w:pPr>
    </w:p>
    <w:p w14:paraId="146B88F8" w14:textId="77777777" w:rsidR="00FF6159" w:rsidRPr="00FF6159" w:rsidRDefault="00FF6159" w:rsidP="00FF6159">
      <w:pPr>
        <w:pStyle w:val="ListParagraph"/>
        <w:ind w:left="0"/>
        <w:rPr>
          <w:sz w:val="22"/>
          <w:szCs w:val="22"/>
          <w:lang w:val="pt-PT"/>
        </w:rPr>
      </w:pPr>
    </w:p>
    <w:sectPr w:rsidR="00FF6159" w:rsidRPr="00FF6159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50990" w14:textId="77777777" w:rsidR="0078262B" w:rsidRDefault="0078262B">
      <w:pPr>
        <w:spacing w:after="0" w:line="240" w:lineRule="auto"/>
      </w:pPr>
      <w:r>
        <w:separator/>
      </w:r>
    </w:p>
  </w:endnote>
  <w:endnote w:type="continuationSeparator" w:id="0">
    <w:p w14:paraId="53DD0AF6" w14:textId="77777777" w:rsidR="0078262B" w:rsidRDefault="00782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7A282" w14:textId="77777777" w:rsidR="0078262B" w:rsidRDefault="0078262B">
      <w:pPr>
        <w:spacing w:after="0" w:line="240" w:lineRule="auto"/>
      </w:pPr>
      <w:r>
        <w:separator/>
      </w:r>
    </w:p>
  </w:footnote>
  <w:footnote w:type="continuationSeparator" w:id="0">
    <w:p w14:paraId="19B2A905" w14:textId="77777777" w:rsidR="0078262B" w:rsidRDefault="00782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7818A" w14:textId="77777777" w:rsidR="009270F7" w:rsidRDefault="002123F4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48430D" wp14:editId="38413E0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F4CF55" w14:textId="77777777" w:rsidR="009270F7" w:rsidRDefault="002123F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05096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48430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39F4CF55" w14:textId="77777777" w:rsidR="009270F7" w:rsidRDefault="002123F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05096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91D885FC"/>
    <w:lvl w:ilvl="0" w:tplc="D37CC67C">
      <w:start w:val="1"/>
      <w:numFmt w:val="decimal"/>
      <w:pStyle w:val="Heading2"/>
      <w:lvlText w:val="%1)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0DA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44F4E"/>
    <w:multiLevelType w:val="hybridMultilevel"/>
    <w:tmpl w:val="529447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4AF"/>
    <w:rsid w:val="00031AE2"/>
    <w:rsid w:val="000720FF"/>
    <w:rsid w:val="002123F4"/>
    <w:rsid w:val="00223384"/>
    <w:rsid w:val="00274574"/>
    <w:rsid w:val="00342378"/>
    <w:rsid w:val="003541A5"/>
    <w:rsid w:val="0039598A"/>
    <w:rsid w:val="00442F02"/>
    <w:rsid w:val="004431C3"/>
    <w:rsid w:val="00537BD0"/>
    <w:rsid w:val="00547567"/>
    <w:rsid w:val="006D38D7"/>
    <w:rsid w:val="006E50F4"/>
    <w:rsid w:val="0078262B"/>
    <w:rsid w:val="007D3373"/>
    <w:rsid w:val="008815D0"/>
    <w:rsid w:val="00884096"/>
    <w:rsid w:val="00896ED1"/>
    <w:rsid w:val="009270F7"/>
    <w:rsid w:val="00955CC6"/>
    <w:rsid w:val="00A05096"/>
    <w:rsid w:val="00A16164"/>
    <w:rsid w:val="00A161C5"/>
    <w:rsid w:val="00A309E5"/>
    <w:rsid w:val="00A71D21"/>
    <w:rsid w:val="00A7214D"/>
    <w:rsid w:val="00BD1FB0"/>
    <w:rsid w:val="00C324AF"/>
    <w:rsid w:val="00C861AD"/>
    <w:rsid w:val="00CB7347"/>
    <w:rsid w:val="00D46FA5"/>
    <w:rsid w:val="00DA0FC0"/>
    <w:rsid w:val="00DD5CFF"/>
    <w:rsid w:val="00DF5834"/>
    <w:rsid w:val="00E864B3"/>
    <w:rsid w:val="00EB3A1D"/>
    <w:rsid w:val="00F16AB9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CC33C"/>
  <w15:docId w15:val="{EF50C738-F196-4B65-8F95-AC41120E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F4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A7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9546ED-93B7-425B-87D3-78F017BA2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108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 Rocha</dc:creator>
  <cp:lastModifiedBy>Filipe Couto (1050469)</cp:lastModifiedBy>
  <cp:revision>16</cp:revision>
  <dcterms:created xsi:type="dcterms:W3CDTF">2019-04-24T22:14:00Z</dcterms:created>
  <dcterms:modified xsi:type="dcterms:W3CDTF">2019-05-12T22:49:00Z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