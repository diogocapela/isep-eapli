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69C97" w14:textId="297C3A7E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bookmarkStart w:id="0" w:name="_Hlk8155267"/>
      <w:r w:rsidR="00A05096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547567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bookmarkEnd w:id="0"/>
      <w:r w:rsidR="001932BE" w:rsidRPr="001932BE">
        <w:rPr>
          <w:rFonts w:asciiTheme="majorHAnsi" w:hAnsiTheme="majorHAnsi"/>
          <w:color w:val="2E74B5" w:themeColor="accent1" w:themeShade="BF"/>
          <w:sz w:val="28"/>
          <w:szCs w:val="28"/>
        </w:rPr>
        <w:t>As underwriter I want to know which coverages are not configured in one risk matrix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108"/>
        <w:gridCol w:w="4377"/>
        <w:gridCol w:w="1260"/>
        <w:gridCol w:w="1170"/>
        <w:gridCol w:w="1710"/>
      </w:tblGrid>
      <w:tr w:rsidR="00A7214D" w14:paraId="46802A59" w14:textId="77777777" w:rsidTr="00A7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8" w:type="dxa"/>
          </w:tcPr>
          <w:p w14:paraId="48E1F2FE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377" w:type="dxa"/>
          </w:tcPr>
          <w:p w14:paraId="1F33E59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24FAF01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49D8E12B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2043076A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530D42A" w14:textId="77777777" w:rsidTr="00A7214D">
        <w:tc>
          <w:tcPr>
            <w:tcW w:w="1108" w:type="dxa"/>
          </w:tcPr>
          <w:p w14:paraId="3DE5850E" w14:textId="721C4DC2" w:rsidR="00A7214D" w:rsidRPr="00A7214D" w:rsidRDefault="00A05096" w:rsidP="00DA0FC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  <w:r w:rsidR="001932BE">
              <w:rPr>
                <w:b/>
                <w:sz w:val="22"/>
                <w:szCs w:val="22"/>
              </w:rPr>
              <w:t>1</w:t>
            </w:r>
            <w:r w:rsidR="00EB3A1D">
              <w:rPr>
                <w:b/>
                <w:sz w:val="22"/>
                <w:szCs w:val="22"/>
              </w:rPr>
              <w:t>.1</w:t>
            </w:r>
          </w:p>
        </w:tc>
        <w:tc>
          <w:tcPr>
            <w:tcW w:w="4377" w:type="dxa"/>
          </w:tcPr>
          <w:p w14:paraId="292E3311" w14:textId="6D66994E" w:rsidR="00A7214D" w:rsidRPr="00CB7347" w:rsidRDefault="001932BE" w:rsidP="00DA0FC0">
            <w:pPr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Saber qu</w:t>
            </w:r>
            <w:r w:rsidR="00487C94">
              <w:rPr>
                <w:sz w:val="22"/>
                <w:szCs w:val="22"/>
                <w:lang w:val="pt-PT"/>
              </w:rPr>
              <w:t>e Fatores de Risco</w:t>
            </w:r>
            <w:r w:rsidR="0005425D">
              <w:rPr>
                <w:sz w:val="22"/>
                <w:szCs w:val="22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>não estão configuradas numa Matriz</w:t>
            </w:r>
          </w:p>
        </w:tc>
        <w:tc>
          <w:tcPr>
            <w:tcW w:w="1260" w:type="dxa"/>
          </w:tcPr>
          <w:p w14:paraId="6C69E9DE" w14:textId="7D453137" w:rsidR="00A7214D" w:rsidRPr="00A7214D" w:rsidRDefault="00CB7347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0" w:type="dxa"/>
          </w:tcPr>
          <w:p w14:paraId="363DC98F" w14:textId="6990632C" w:rsidR="00A7214D" w:rsidRPr="00A7214D" w:rsidRDefault="001932BE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F14018"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Capela</w:t>
            </w:r>
            <w:proofErr w:type="spellEnd"/>
          </w:p>
        </w:tc>
        <w:tc>
          <w:tcPr>
            <w:tcW w:w="1710" w:type="dxa"/>
          </w:tcPr>
          <w:p w14:paraId="7B6A399A" w14:textId="33D01F93" w:rsidR="00A7214D" w:rsidRPr="00A7214D" w:rsidRDefault="00A7214D" w:rsidP="00A05096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201</w:t>
            </w:r>
            <w:r w:rsidR="00A05096">
              <w:rPr>
                <w:sz w:val="22"/>
                <w:szCs w:val="22"/>
              </w:rPr>
              <w:t>9</w:t>
            </w:r>
            <w:r w:rsidRPr="00A7214D">
              <w:rPr>
                <w:sz w:val="22"/>
                <w:szCs w:val="22"/>
              </w:rPr>
              <w:t>-</w:t>
            </w:r>
            <w:r w:rsidR="00031AE2">
              <w:rPr>
                <w:sz w:val="22"/>
                <w:szCs w:val="22"/>
              </w:rPr>
              <w:t>05-</w:t>
            </w:r>
            <w:r w:rsidR="00CB7347">
              <w:rPr>
                <w:sz w:val="22"/>
                <w:szCs w:val="22"/>
              </w:rPr>
              <w:t>10</w:t>
            </w:r>
          </w:p>
        </w:tc>
      </w:tr>
    </w:tbl>
    <w:p w14:paraId="2D48159E" w14:textId="77777777" w:rsidR="00DA0FC0" w:rsidRDefault="00DA0FC0" w:rsidP="00DA0FC0"/>
    <w:p w14:paraId="73B8DCB8" w14:textId="09B74D68" w:rsidR="00F14018" w:rsidRDefault="00DA2FDA" w:rsidP="00F14018">
      <w:pPr>
        <w:pStyle w:val="Heading2"/>
        <w:numPr>
          <w:ilvl w:val="0"/>
          <w:numId w:val="5"/>
        </w:numPr>
        <w:ind w:hanging="578"/>
        <w:rPr>
          <w:lang w:val="pt-PT"/>
        </w:rPr>
      </w:pPr>
      <w:bookmarkStart w:id="1" w:name="_GoBack"/>
      <w:bookmarkEnd w:id="1"/>
      <w:r>
        <w:rPr>
          <w:sz w:val="22"/>
          <w:szCs w:val="22"/>
          <w:lang w:val="pt-PT"/>
        </w:rPr>
        <w:t>Saber que Fatores de Risco não estão configuradas numa Matriz</w:t>
      </w:r>
    </w:p>
    <w:p w14:paraId="15F87F20" w14:textId="5E41CA5E" w:rsidR="00F14018" w:rsidRDefault="0005425D" w:rsidP="00F14018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Após importar uma Matriz, selecionar a Opção do Menu 41: “</w:t>
      </w:r>
      <w:r w:rsidRPr="0005425D">
        <w:rPr>
          <w:sz w:val="22"/>
          <w:szCs w:val="22"/>
          <w:lang w:val="pt-PT"/>
        </w:rPr>
        <w:t>Listar Fatores de Risco não Configurados em Matriz</w:t>
      </w:r>
      <w:r>
        <w:rPr>
          <w:sz w:val="22"/>
          <w:szCs w:val="22"/>
          <w:lang w:val="pt-PT"/>
        </w:rPr>
        <w:t>”;</w:t>
      </w:r>
    </w:p>
    <w:p w14:paraId="1CFD6BFD" w14:textId="0F64C117" w:rsidR="0005425D" w:rsidRDefault="0005425D" w:rsidP="00F14018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Inserir o ID da Matriz;</w:t>
      </w:r>
    </w:p>
    <w:p w14:paraId="5DC447C9" w14:textId="53AAE5E1" w:rsidR="0005425D" w:rsidRDefault="0005425D" w:rsidP="00F14018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Informação visualizada na consola;</w:t>
      </w:r>
    </w:p>
    <w:p w14:paraId="7931A0E6" w14:textId="77777777" w:rsidR="00F14018" w:rsidRPr="00F7450F" w:rsidRDefault="00F14018" w:rsidP="00F14018">
      <w:pPr>
        <w:ind w:left="360"/>
        <w:rPr>
          <w:lang w:val="pt-PT"/>
        </w:rPr>
      </w:pPr>
    </w:p>
    <w:p w14:paraId="7FF6932F" w14:textId="77777777" w:rsidR="00F14018" w:rsidRPr="00BA3F32" w:rsidRDefault="00F14018" w:rsidP="00F14018">
      <w:pPr>
        <w:pStyle w:val="Heading2"/>
        <w:numPr>
          <w:ilvl w:val="0"/>
          <w:numId w:val="5"/>
        </w:numPr>
        <w:ind w:hanging="578"/>
        <w:rPr>
          <w:lang w:val="pt-PT"/>
        </w:rPr>
      </w:pPr>
      <w:r>
        <w:rPr>
          <w:lang w:val="pt-PT"/>
        </w:rPr>
        <w:t>Caso de Erro</w:t>
      </w:r>
    </w:p>
    <w:p w14:paraId="31796730" w14:textId="21B9E76F" w:rsidR="00F14018" w:rsidRPr="00465FCF" w:rsidRDefault="0005425D" w:rsidP="00F14018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Inserir um Id de Matriz não importada, mensagem de Erro: “</w:t>
      </w:r>
      <w:r w:rsidRPr="0005425D">
        <w:rPr>
          <w:sz w:val="22"/>
          <w:szCs w:val="22"/>
          <w:lang w:val="pt-PT"/>
        </w:rPr>
        <w:t>Matriz não encontrada!</w:t>
      </w:r>
      <w:r>
        <w:rPr>
          <w:sz w:val="22"/>
          <w:szCs w:val="22"/>
          <w:lang w:val="pt-PT"/>
        </w:rPr>
        <w:t>”</w:t>
      </w:r>
    </w:p>
    <w:p w14:paraId="567DE6CF" w14:textId="77777777" w:rsidR="00896ED1" w:rsidRDefault="00896ED1" w:rsidP="00896ED1">
      <w:pPr>
        <w:pStyle w:val="ListParagraph"/>
        <w:ind w:left="360"/>
        <w:rPr>
          <w:sz w:val="22"/>
          <w:szCs w:val="22"/>
          <w:lang w:val="pt-PT"/>
        </w:rPr>
      </w:pPr>
    </w:p>
    <w:p w14:paraId="146B88F8" w14:textId="77777777" w:rsidR="00FF6159" w:rsidRPr="00FF6159" w:rsidRDefault="00FF6159" w:rsidP="00FF6159">
      <w:pPr>
        <w:pStyle w:val="ListParagraph"/>
        <w:ind w:left="0"/>
        <w:rPr>
          <w:sz w:val="22"/>
          <w:szCs w:val="22"/>
          <w:lang w:val="pt-PT"/>
        </w:rPr>
      </w:pPr>
    </w:p>
    <w:sectPr w:rsidR="00FF6159" w:rsidRPr="00FF6159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F373D" w14:textId="77777777" w:rsidR="001941F2" w:rsidRDefault="001941F2">
      <w:pPr>
        <w:spacing w:after="0" w:line="240" w:lineRule="auto"/>
      </w:pPr>
      <w:r>
        <w:separator/>
      </w:r>
    </w:p>
  </w:endnote>
  <w:endnote w:type="continuationSeparator" w:id="0">
    <w:p w14:paraId="2AF4BFD6" w14:textId="77777777" w:rsidR="001941F2" w:rsidRDefault="00194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4420E" w14:textId="77777777" w:rsidR="001941F2" w:rsidRDefault="001941F2">
      <w:pPr>
        <w:spacing w:after="0" w:line="240" w:lineRule="auto"/>
      </w:pPr>
      <w:r>
        <w:separator/>
      </w:r>
    </w:p>
  </w:footnote>
  <w:footnote w:type="continuationSeparator" w:id="0">
    <w:p w14:paraId="00310444" w14:textId="77777777" w:rsidR="001941F2" w:rsidRDefault="00194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7818A" w14:textId="77777777" w:rsidR="009270F7" w:rsidRDefault="002123F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48430D" wp14:editId="38413E0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4CF55" w14:textId="77777777" w:rsidR="009270F7" w:rsidRDefault="002123F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05096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48430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39F4CF55" w14:textId="77777777" w:rsidR="009270F7" w:rsidRDefault="002123F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05096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91D885FC"/>
    <w:lvl w:ilvl="0" w:tplc="D37CC67C">
      <w:start w:val="1"/>
      <w:numFmt w:val="decimal"/>
      <w:pStyle w:val="Heading2"/>
      <w:lvlText w:val="%1)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44F4E"/>
    <w:multiLevelType w:val="hybridMultilevel"/>
    <w:tmpl w:val="529447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4AF"/>
    <w:rsid w:val="00031AE2"/>
    <w:rsid w:val="0005425D"/>
    <w:rsid w:val="001932BE"/>
    <w:rsid w:val="001941F2"/>
    <w:rsid w:val="002123F4"/>
    <w:rsid w:val="00223384"/>
    <w:rsid w:val="00342378"/>
    <w:rsid w:val="003541A5"/>
    <w:rsid w:val="0039598A"/>
    <w:rsid w:val="003D0826"/>
    <w:rsid w:val="004048D7"/>
    <w:rsid w:val="00442F02"/>
    <w:rsid w:val="004431C3"/>
    <w:rsid w:val="00487C94"/>
    <w:rsid w:val="00537BD0"/>
    <w:rsid w:val="00547567"/>
    <w:rsid w:val="006D38D7"/>
    <w:rsid w:val="006E50F4"/>
    <w:rsid w:val="007D3373"/>
    <w:rsid w:val="00884096"/>
    <w:rsid w:val="00896ED1"/>
    <w:rsid w:val="008F2447"/>
    <w:rsid w:val="009270F7"/>
    <w:rsid w:val="00955CC6"/>
    <w:rsid w:val="00A05096"/>
    <w:rsid w:val="00A16164"/>
    <w:rsid w:val="00A161C5"/>
    <w:rsid w:val="00A309E5"/>
    <w:rsid w:val="00A71D21"/>
    <w:rsid w:val="00A7214D"/>
    <w:rsid w:val="00B22B3A"/>
    <w:rsid w:val="00C324AF"/>
    <w:rsid w:val="00C861AD"/>
    <w:rsid w:val="00CB7347"/>
    <w:rsid w:val="00D46FA5"/>
    <w:rsid w:val="00DA0FC0"/>
    <w:rsid w:val="00DA2FDA"/>
    <w:rsid w:val="00DF5834"/>
    <w:rsid w:val="00E864B3"/>
    <w:rsid w:val="00EB3A1D"/>
    <w:rsid w:val="00F14018"/>
    <w:rsid w:val="00F16AB9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CC33C"/>
  <w15:docId w15:val="{EF50C738-F196-4B65-8F95-AC41120E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F4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7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FDA057-61F9-413A-B445-8D8D9E924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117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Rocha</dc:creator>
  <cp:lastModifiedBy>Filipe Couto (1050469)</cp:lastModifiedBy>
  <cp:revision>20</cp:revision>
  <dcterms:created xsi:type="dcterms:W3CDTF">2019-04-24T22:14:00Z</dcterms:created>
  <dcterms:modified xsi:type="dcterms:W3CDTF">2019-05-12T17:38:00Z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