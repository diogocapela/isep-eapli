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5B84DD13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A161C5" w:rsidRPr="00A161C5">
        <w:rPr>
          <w:rFonts w:asciiTheme="majorHAnsi" w:hAnsiTheme="majorHAnsi"/>
          <w:color w:val="2E74B5" w:themeColor="accent1" w:themeShade="BF"/>
          <w:sz w:val="28"/>
          <w:szCs w:val="28"/>
        </w:rPr>
        <w:t>Import and Export CSVs For Risk Matrix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16967239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E64FE7">
              <w:rPr>
                <w:b/>
                <w:sz w:val="22"/>
                <w:szCs w:val="22"/>
              </w:rPr>
              <w:t>4</w:t>
            </w:r>
            <w:r w:rsidR="00C861A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72E7530E" w:rsidR="00A7214D" w:rsidRPr="00E64FE7" w:rsidRDefault="00E64FE7" w:rsidP="00DA0FC0">
            <w:pPr>
              <w:rPr>
                <w:sz w:val="22"/>
                <w:szCs w:val="22"/>
                <w:lang w:val="pt-PT"/>
              </w:rPr>
            </w:pPr>
            <w:r w:rsidRPr="00E64FE7">
              <w:rPr>
                <w:sz w:val="22"/>
                <w:szCs w:val="22"/>
                <w:lang w:val="pt-PT"/>
              </w:rPr>
              <w:t>Importar Matriz a partir de CSV</w:t>
            </w:r>
          </w:p>
        </w:tc>
        <w:tc>
          <w:tcPr>
            <w:tcW w:w="1260" w:type="dxa"/>
          </w:tcPr>
          <w:p w14:paraId="6C69E9D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363DC98F" w14:textId="439E6647" w:rsidR="00A7214D" w:rsidRPr="00A7214D" w:rsidRDefault="00F7450F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031AE2">
              <w:rPr>
                <w:sz w:val="22"/>
                <w:szCs w:val="22"/>
              </w:rPr>
              <w:t xml:space="preserve">. </w:t>
            </w:r>
            <w:proofErr w:type="spellStart"/>
            <w:r w:rsidR="00031AE2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apela</w:t>
            </w:r>
            <w:proofErr w:type="spellEnd"/>
          </w:p>
        </w:tc>
        <w:tc>
          <w:tcPr>
            <w:tcW w:w="1710" w:type="dxa"/>
          </w:tcPr>
          <w:p w14:paraId="7B6A399A" w14:textId="06EE94D2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05-07</w:t>
            </w:r>
          </w:p>
        </w:tc>
      </w:tr>
    </w:tbl>
    <w:p w14:paraId="2D48159E" w14:textId="77777777" w:rsidR="00DA0FC0" w:rsidRDefault="00DA0FC0" w:rsidP="00DA0FC0"/>
    <w:p w14:paraId="6D0C2F2B" w14:textId="1A138441" w:rsidR="003541A5" w:rsidRDefault="00192E66" w:rsidP="00F7450F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 Matriz</w:t>
      </w:r>
      <w:r w:rsidR="00F7450F">
        <w:rPr>
          <w:lang w:val="pt-PT"/>
        </w:rPr>
        <w:t xml:space="preserve"> a partir de CSV</w:t>
      </w:r>
    </w:p>
    <w:p w14:paraId="5FD885EC" w14:textId="77777777" w:rsidR="00F7450F" w:rsidRDefault="00F7450F" w:rsidP="00F7450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</w:t>
      </w:r>
      <w:r>
        <w:rPr>
          <w:sz w:val="22"/>
          <w:szCs w:val="22"/>
          <w:lang w:val="pt-PT"/>
        </w:rPr>
        <w:t xml:space="preserve"> nº 21</w:t>
      </w:r>
      <w:r w:rsidRPr="0034237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“</w:t>
      </w:r>
      <w:r w:rsidRPr="00A71D21">
        <w:rPr>
          <w:sz w:val="22"/>
          <w:szCs w:val="22"/>
          <w:lang w:val="pt-PT"/>
        </w:rPr>
        <w:t>Importar Matriz Base de um ficheiro CSV</w:t>
      </w:r>
      <w:r>
        <w:rPr>
          <w:sz w:val="22"/>
          <w:szCs w:val="22"/>
          <w:lang w:val="pt-PT"/>
        </w:rPr>
        <w:t>”;</w:t>
      </w:r>
    </w:p>
    <w:p w14:paraId="1096A81F" w14:textId="21957009" w:rsidR="00F7450F" w:rsidRDefault="00F7450F" w:rsidP="00F7450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nome do ficheiro CSV “b”;</w:t>
      </w:r>
    </w:p>
    <w:p w14:paraId="58A18DA9" w14:textId="77777777" w:rsidR="00151BAD" w:rsidRDefault="00151BAD" w:rsidP="00151BAD">
      <w:pPr>
        <w:pStyle w:val="ListParagraph"/>
        <w:ind w:left="0"/>
        <w:rPr>
          <w:sz w:val="22"/>
          <w:szCs w:val="22"/>
          <w:lang w:val="pt-PT"/>
        </w:rPr>
      </w:pPr>
    </w:p>
    <w:p w14:paraId="45E9147D" w14:textId="77777777" w:rsidR="0039718C" w:rsidRDefault="0039718C" w:rsidP="0039718C">
      <w:pPr>
        <w:pStyle w:val="Heading2"/>
        <w:numPr>
          <w:ilvl w:val="0"/>
          <w:numId w:val="5"/>
        </w:numPr>
        <w:ind w:hanging="578"/>
        <w:rPr>
          <w:lang w:val="pt-PT"/>
        </w:rPr>
      </w:pPr>
      <w:r w:rsidRPr="00151BAD">
        <w:rPr>
          <w:lang w:val="pt-PT"/>
        </w:rPr>
        <w:t>Exportar para CSV</w:t>
      </w:r>
    </w:p>
    <w:p w14:paraId="19C3CEFD" w14:textId="77777777" w:rsidR="0039718C" w:rsidRDefault="0039718C" w:rsidP="0039718C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 w:rsidRPr="00151BAD">
        <w:rPr>
          <w:sz w:val="22"/>
          <w:szCs w:val="22"/>
          <w:lang w:val="pt-PT"/>
        </w:rPr>
        <w:t xml:space="preserve">Após </w:t>
      </w:r>
      <w:r>
        <w:rPr>
          <w:sz w:val="22"/>
          <w:szCs w:val="22"/>
          <w:lang w:val="pt-PT"/>
        </w:rPr>
        <w:t>realizar o</w:t>
      </w:r>
      <w:r w:rsidRPr="00151BAD">
        <w:rPr>
          <w:sz w:val="22"/>
          <w:szCs w:val="22"/>
          <w:lang w:val="pt-PT"/>
        </w:rPr>
        <w:t xml:space="preserve"> passo</w:t>
      </w:r>
      <w:r>
        <w:rPr>
          <w:sz w:val="22"/>
          <w:szCs w:val="22"/>
          <w:lang w:val="pt-PT"/>
        </w:rPr>
        <w:t xml:space="preserve"> </w:t>
      </w:r>
      <w:r w:rsidRPr="00151BAD">
        <w:rPr>
          <w:sz w:val="22"/>
          <w:szCs w:val="22"/>
          <w:lang w:val="pt-PT"/>
        </w:rPr>
        <w:t>1</w:t>
      </w:r>
      <w:r>
        <w:rPr>
          <w:sz w:val="22"/>
          <w:szCs w:val="22"/>
          <w:lang w:val="pt-PT"/>
        </w:rPr>
        <w:t>, s</w:t>
      </w:r>
      <w:r w:rsidRPr="00342378">
        <w:rPr>
          <w:sz w:val="22"/>
          <w:szCs w:val="22"/>
          <w:lang w:val="pt-PT"/>
        </w:rPr>
        <w:t>elecionar a opção</w:t>
      </w:r>
      <w:r>
        <w:rPr>
          <w:sz w:val="22"/>
          <w:szCs w:val="22"/>
          <w:lang w:val="pt-PT"/>
        </w:rPr>
        <w:t xml:space="preserve"> nº 20</w:t>
      </w:r>
      <w:r w:rsidRPr="00342378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“E</w:t>
      </w:r>
      <w:r w:rsidRPr="00151BAD">
        <w:rPr>
          <w:sz w:val="22"/>
          <w:szCs w:val="22"/>
          <w:lang w:val="pt-PT"/>
        </w:rPr>
        <w:t>xportar matriz para um ficheiro CSV</w:t>
      </w:r>
      <w:r>
        <w:rPr>
          <w:sz w:val="22"/>
          <w:szCs w:val="22"/>
          <w:lang w:val="pt-PT"/>
        </w:rPr>
        <w:t>”;</w:t>
      </w:r>
    </w:p>
    <w:p w14:paraId="07E86FA5" w14:textId="77777777" w:rsidR="0039718C" w:rsidRDefault="0039718C" w:rsidP="0039718C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o nome desejado para atribuir ao ficheiro;</w:t>
      </w:r>
    </w:p>
    <w:p w14:paraId="7B0FB51A" w14:textId="77777777" w:rsidR="0039718C" w:rsidRDefault="0039718C" w:rsidP="0039718C">
      <w:pPr>
        <w:pStyle w:val="ListParagraph"/>
        <w:ind w:left="1440"/>
        <w:rPr>
          <w:sz w:val="22"/>
          <w:szCs w:val="22"/>
          <w:lang w:val="pt-PT"/>
        </w:rPr>
      </w:pPr>
    </w:p>
    <w:p w14:paraId="0AF9C81B" w14:textId="7A76ED13" w:rsidR="0039718C" w:rsidRDefault="0039718C" w:rsidP="0039718C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Importar</w:t>
      </w:r>
      <w:r w:rsidRPr="00151BAD">
        <w:rPr>
          <w:lang w:val="pt-PT"/>
        </w:rPr>
        <w:t xml:space="preserve"> para CSV</w:t>
      </w:r>
      <w:r>
        <w:rPr>
          <w:lang w:val="pt-PT"/>
        </w:rPr>
        <w:t xml:space="preserve"> que não existe</w:t>
      </w:r>
    </w:p>
    <w:p w14:paraId="2B7E6137" w14:textId="0DD970DA" w:rsidR="0039718C" w:rsidRDefault="0039718C" w:rsidP="0039718C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Erro: “Ficheiro não encontrado”;</w:t>
      </w:r>
    </w:p>
    <w:p w14:paraId="2DAA17F4" w14:textId="77777777" w:rsidR="0039718C" w:rsidRDefault="0039718C" w:rsidP="0039718C">
      <w:pPr>
        <w:pStyle w:val="Heading2"/>
        <w:numPr>
          <w:ilvl w:val="0"/>
          <w:numId w:val="5"/>
        </w:numPr>
        <w:ind w:hanging="578"/>
        <w:rPr>
          <w:lang w:val="pt-PT"/>
        </w:rPr>
      </w:pPr>
      <w:r w:rsidRPr="00151BAD">
        <w:rPr>
          <w:lang w:val="pt-PT"/>
        </w:rPr>
        <w:t>Exportar para CSV</w:t>
      </w:r>
      <w:r>
        <w:rPr>
          <w:lang w:val="pt-PT"/>
        </w:rPr>
        <w:t xml:space="preserve"> com ID da Matriz inexistente</w:t>
      </w:r>
    </w:p>
    <w:p w14:paraId="7165B4C5" w14:textId="77777777" w:rsidR="0039718C" w:rsidRDefault="0039718C" w:rsidP="0039718C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Erro: “ID não encontrado”;</w:t>
      </w:r>
      <w:bookmarkStart w:id="0" w:name="_GoBack"/>
      <w:bookmarkEnd w:id="0"/>
    </w:p>
    <w:p w14:paraId="65D4CE31" w14:textId="77777777" w:rsidR="0039718C" w:rsidRPr="0039718C" w:rsidRDefault="0039718C" w:rsidP="0039718C">
      <w:pPr>
        <w:rPr>
          <w:lang w:val="pt-PT"/>
        </w:rPr>
      </w:pPr>
    </w:p>
    <w:p w14:paraId="32664121" w14:textId="77777777" w:rsidR="0039718C" w:rsidRPr="0039718C" w:rsidRDefault="0039718C" w:rsidP="0039718C">
      <w:pPr>
        <w:rPr>
          <w:lang w:val="pt-PT"/>
        </w:rPr>
      </w:pPr>
    </w:p>
    <w:sectPr w:rsidR="0039718C" w:rsidRPr="0039718C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73CA5" w14:textId="77777777" w:rsidR="002F60D3" w:rsidRDefault="002F60D3">
      <w:pPr>
        <w:spacing w:after="0" w:line="240" w:lineRule="auto"/>
      </w:pPr>
      <w:r>
        <w:separator/>
      </w:r>
    </w:p>
  </w:endnote>
  <w:endnote w:type="continuationSeparator" w:id="0">
    <w:p w14:paraId="283A739C" w14:textId="77777777" w:rsidR="002F60D3" w:rsidRDefault="002F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6638F" w14:textId="77777777" w:rsidR="002F60D3" w:rsidRDefault="002F60D3">
      <w:pPr>
        <w:spacing w:after="0" w:line="240" w:lineRule="auto"/>
      </w:pPr>
      <w:r>
        <w:separator/>
      </w:r>
    </w:p>
  </w:footnote>
  <w:footnote w:type="continuationSeparator" w:id="0">
    <w:p w14:paraId="5DB83887" w14:textId="77777777" w:rsidR="002F60D3" w:rsidRDefault="002F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DEAEEC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07F5"/>
    <w:multiLevelType w:val="hybridMultilevel"/>
    <w:tmpl w:val="094CF6E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340DA"/>
    <w:multiLevelType w:val="hybridMultilevel"/>
    <w:tmpl w:val="9EBE496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151BAD"/>
    <w:rsid w:val="00192E66"/>
    <w:rsid w:val="002123F4"/>
    <w:rsid w:val="00223384"/>
    <w:rsid w:val="002F60D3"/>
    <w:rsid w:val="00342378"/>
    <w:rsid w:val="003541A5"/>
    <w:rsid w:val="0039598A"/>
    <w:rsid w:val="0039718C"/>
    <w:rsid w:val="00442F02"/>
    <w:rsid w:val="004431C3"/>
    <w:rsid w:val="006D38D7"/>
    <w:rsid w:val="007D3373"/>
    <w:rsid w:val="00855E8B"/>
    <w:rsid w:val="00884096"/>
    <w:rsid w:val="0092137C"/>
    <w:rsid w:val="009270F7"/>
    <w:rsid w:val="00952C5F"/>
    <w:rsid w:val="00A05096"/>
    <w:rsid w:val="00A161C5"/>
    <w:rsid w:val="00A309E5"/>
    <w:rsid w:val="00A7214D"/>
    <w:rsid w:val="00BA3F32"/>
    <w:rsid w:val="00C324AF"/>
    <w:rsid w:val="00C861AD"/>
    <w:rsid w:val="00DA0FC0"/>
    <w:rsid w:val="00E64FE7"/>
    <w:rsid w:val="00F16AB9"/>
    <w:rsid w:val="00F7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E3DDE-53C5-4CA1-BBAA-2AC2753A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107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11</cp:revision>
  <dcterms:created xsi:type="dcterms:W3CDTF">2019-04-24T22:14:00Z</dcterms:created>
  <dcterms:modified xsi:type="dcterms:W3CDTF">2019-05-10T20:56:00Z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