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5E37C" w14:textId="4CFE71E1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>Create</w:t>
      </w:r>
      <w:r w:rsidR="001837C3">
        <w:rPr>
          <w:rFonts w:asciiTheme="majorHAnsi" w:hAnsiTheme="majorHAnsi"/>
          <w:color w:val="2E74B5" w:themeColor="accent1" w:themeShade="BF"/>
          <w:sz w:val="28"/>
          <w:szCs w:val="28"/>
        </w:rPr>
        <w:t>, list and persist</w:t>
      </w:r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coverage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8"/>
        <w:gridCol w:w="4377"/>
        <w:gridCol w:w="1260"/>
        <w:gridCol w:w="1170"/>
        <w:gridCol w:w="1710"/>
      </w:tblGrid>
      <w:tr w:rsidR="00A7214D" w14:paraId="4BEFDB6E" w14:textId="77777777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0454FFE4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14:paraId="4BE97A69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5709EAE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32859B2D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4A9EDF7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17026144" w14:textId="77777777" w:rsidTr="00A7214D">
        <w:tc>
          <w:tcPr>
            <w:tcW w:w="1108" w:type="dxa"/>
          </w:tcPr>
          <w:p w14:paraId="4BC1E6D3" w14:textId="77777777" w:rsidR="00A7214D" w:rsidRPr="00A7214D" w:rsidRDefault="00A05096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#1.1.1</w:t>
            </w:r>
          </w:p>
        </w:tc>
        <w:tc>
          <w:tcPr>
            <w:tcW w:w="4377" w:type="dxa"/>
          </w:tcPr>
          <w:p w14:paraId="68C0FAA7" w14:textId="77777777" w:rsidR="00A7214D" w:rsidRPr="00A7214D" w:rsidRDefault="00A05096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Criar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cobertura</w:t>
            </w:r>
            <w:proofErr w:type="spellEnd"/>
          </w:p>
        </w:tc>
        <w:tc>
          <w:tcPr>
            <w:tcW w:w="1260" w:type="dxa"/>
          </w:tcPr>
          <w:p w14:paraId="4E5CB5E1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55BA5114" w14:textId="77777777" w:rsidR="00A7214D" w:rsidRPr="00A7214D" w:rsidRDefault="00A05096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J. Carneiro</w:t>
            </w:r>
          </w:p>
        </w:tc>
        <w:tc>
          <w:tcPr>
            <w:tcW w:w="1710" w:type="dxa"/>
          </w:tcPr>
          <w:p w14:paraId="67C54C06" w14:textId="77777777" w:rsidR="00A7214D" w:rsidRPr="00A7214D" w:rsidRDefault="00A7214D" w:rsidP="00A05096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 w:rsidR="00A05096"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-03-2</w:t>
            </w:r>
            <w:r w:rsidR="00A05096">
              <w:rPr>
                <w:sz w:val="22"/>
                <w:szCs w:val="22"/>
              </w:rPr>
              <w:t>2</w:t>
            </w:r>
          </w:p>
        </w:tc>
      </w:tr>
    </w:tbl>
    <w:p w14:paraId="515A346F" w14:textId="77777777" w:rsidR="00DA0FC0" w:rsidRDefault="00DA0FC0" w:rsidP="00DA0FC0"/>
    <w:p w14:paraId="0C9A7226" w14:textId="77777777" w:rsidR="00A7214D" w:rsidRPr="00A7214D" w:rsidRDefault="00342378" w:rsidP="00A7214D">
      <w:pPr>
        <w:pStyle w:val="Heading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1C19DDE5" w14:textId="77777777" w:rsidR="00342378" w:rsidRDefault="00342378" w:rsidP="00342378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 w:rsidR="00A05096">
        <w:rPr>
          <w:sz w:val="22"/>
          <w:szCs w:val="22"/>
          <w:lang w:val="pt-PT"/>
        </w:rPr>
        <w:t>“Criar cobertura”</w:t>
      </w:r>
    </w:p>
    <w:p w14:paraId="2762559D" w14:textId="77777777" w:rsidR="00A309E5" w:rsidRPr="00342378" w:rsidRDefault="00A309E5" w:rsidP="00A309E5">
      <w:pPr>
        <w:pStyle w:val="ListParagraph"/>
        <w:rPr>
          <w:sz w:val="22"/>
          <w:szCs w:val="22"/>
          <w:lang w:val="pt-PT"/>
        </w:rPr>
      </w:pPr>
    </w:p>
    <w:p w14:paraId="027B1D17" w14:textId="4CF1C76A" w:rsidR="003541A5" w:rsidRPr="00342378" w:rsidRDefault="00A7214D" w:rsidP="003541A5">
      <w:pPr>
        <w:pStyle w:val="Heading2"/>
        <w:rPr>
          <w:lang w:val="pt-PT"/>
        </w:rPr>
      </w:pPr>
      <w:proofErr w:type="gramStart"/>
      <w:r w:rsidRPr="00342378">
        <w:rPr>
          <w:lang w:val="pt-PT"/>
        </w:rPr>
        <w:t xml:space="preserve">Criar </w:t>
      </w:r>
      <w:r w:rsidR="001837C3">
        <w:rPr>
          <w:lang w:val="pt-PT"/>
        </w:rPr>
        <w:t>nova</w:t>
      </w:r>
      <w:proofErr w:type="gramEnd"/>
      <w:r w:rsidR="001837C3">
        <w:rPr>
          <w:lang w:val="pt-PT"/>
        </w:rPr>
        <w:t xml:space="preserve"> cobertura</w:t>
      </w:r>
    </w:p>
    <w:p w14:paraId="48179F8C" w14:textId="77777777" w:rsidR="00A309E5" w:rsidRDefault="00A05096" w:rsidP="00A309E5">
      <w:pPr>
        <w:pStyle w:val="ListParagraph"/>
        <w:numPr>
          <w:ilvl w:val="0"/>
          <w:numId w:val="6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o nome da cobertura</w:t>
      </w:r>
    </w:p>
    <w:p w14:paraId="4D508D6F" w14:textId="77777777" w:rsidR="00A05096" w:rsidRDefault="00A05096" w:rsidP="00A309E5">
      <w:pPr>
        <w:pStyle w:val="ListParagraph"/>
        <w:numPr>
          <w:ilvl w:val="0"/>
          <w:numId w:val="6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Introduzir o </w:t>
      </w:r>
      <w:proofErr w:type="gramStart"/>
      <w:r>
        <w:rPr>
          <w:sz w:val="22"/>
          <w:szCs w:val="22"/>
          <w:lang w:val="pt-PT"/>
        </w:rPr>
        <w:t>titulo</w:t>
      </w:r>
      <w:proofErr w:type="gramEnd"/>
      <w:r>
        <w:rPr>
          <w:sz w:val="22"/>
          <w:szCs w:val="22"/>
          <w:lang w:val="pt-PT"/>
        </w:rPr>
        <w:t xml:space="preserve"> da cobertura</w:t>
      </w:r>
    </w:p>
    <w:p w14:paraId="3643DA7C" w14:textId="426A6685" w:rsidR="001837C3" w:rsidRDefault="00A309E5" w:rsidP="001837C3">
      <w:pPr>
        <w:pStyle w:val="ListParagraph"/>
        <w:numPr>
          <w:ilvl w:val="0"/>
          <w:numId w:val="6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 w:rsidR="00A05096">
        <w:rPr>
          <w:sz w:val="22"/>
          <w:szCs w:val="22"/>
          <w:lang w:val="pt-PT"/>
        </w:rPr>
        <w:t>“Listar coberturas”</w:t>
      </w:r>
      <w:r>
        <w:rPr>
          <w:sz w:val="22"/>
          <w:szCs w:val="22"/>
          <w:lang w:val="pt-PT"/>
        </w:rPr>
        <w:t xml:space="preserve"> e verificar que </w:t>
      </w:r>
      <w:r w:rsidR="00A05096">
        <w:rPr>
          <w:sz w:val="22"/>
          <w:szCs w:val="22"/>
          <w:lang w:val="pt-PT"/>
        </w:rPr>
        <w:t>a cobertura foi criada.</w:t>
      </w:r>
    </w:p>
    <w:p w14:paraId="06EBE465" w14:textId="5863A6BE" w:rsidR="001837C3" w:rsidRPr="001837C3" w:rsidRDefault="001837C3" w:rsidP="001837C3">
      <w:pPr>
        <w:pStyle w:val="ListParagraph"/>
        <w:ind w:left="0"/>
        <w:rPr>
          <w:sz w:val="22"/>
          <w:szCs w:val="22"/>
          <w:lang w:val="pt-PT"/>
        </w:rPr>
      </w:pPr>
    </w:p>
    <w:p w14:paraId="376B9CB2" w14:textId="77777777" w:rsidR="00A309E5" w:rsidRPr="00342378" w:rsidRDefault="00A05096" w:rsidP="00A309E5">
      <w:pPr>
        <w:pStyle w:val="Heading2"/>
        <w:rPr>
          <w:lang w:val="pt-PT"/>
        </w:rPr>
      </w:pPr>
      <w:r>
        <w:rPr>
          <w:lang w:val="pt-PT"/>
        </w:rPr>
        <w:t>Introduzir uma cobertura existente</w:t>
      </w:r>
    </w:p>
    <w:p w14:paraId="36671AC0" w14:textId="77777777" w:rsidR="00A309E5" w:rsidRDefault="00A05096" w:rsidP="00A309E5">
      <w:pPr>
        <w:pStyle w:val="ListParagraph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Criar uma cobertura com o mesmo </w:t>
      </w:r>
      <w:proofErr w:type="gramStart"/>
      <w:r>
        <w:rPr>
          <w:sz w:val="22"/>
          <w:szCs w:val="22"/>
          <w:lang w:val="pt-PT"/>
        </w:rPr>
        <w:t>titulo</w:t>
      </w:r>
      <w:proofErr w:type="gramEnd"/>
      <w:r>
        <w:rPr>
          <w:sz w:val="22"/>
          <w:szCs w:val="22"/>
          <w:lang w:val="pt-PT"/>
        </w:rPr>
        <w:t xml:space="preserve"> de uma cobertura já criada.</w:t>
      </w:r>
    </w:p>
    <w:p w14:paraId="2C7A1988" w14:textId="77777777" w:rsidR="00A309E5" w:rsidRDefault="00A05096" w:rsidP="00A309E5">
      <w:pPr>
        <w:pStyle w:val="ListParagraph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sistema deve alertar que essa cobertura já existe.</w:t>
      </w:r>
    </w:p>
    <w:p w14:paraId="633251D1" w14:textId="77777777" w:rsidR="00A309E5" w:rsidRDefault="00A309E5" w:rsidP="00A309E5">
      <w:pPr>
        <w:pStyle w:val="ListParagraph"/>
        <w:numPr>
          <w:ilvl w:val="0"/>
          <w:numId w:val="7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 w:rsidR="00A05096">
        <w:rPr>
          <w:sz w:val="22"/>
          <w:szCs w:val="22"/>
          <w:lang w:val="pt-PT"/>
        </w:rPr>
        <w:t>“Listar coberturas”</w:t>
      </w:r>
      <w:r>
        <w:rPr>
          <w:sz w:val="22"/>
          <w:szCs w:val="22"/>
          <w:lang w:val="pt-PT"/>
        </w:rPr>
        <w:t xml:space="preserve"> e verificar que ess</w:t>
      </w:r>
      <w:r w:rsidR="00A05096">
        <w:rPr>
          <w:sz w:val="22"/>
          <w:szCs w:val="22"/>
          <w:lang w:val="pt-PT"/>
        </w:rPr>
        <w:t>a cobertura apenas aparece listada</w:t>
      </w:r>
      <w:r>
        <w:rPr>
          <w:sz w:val="22"/>
          <w:szCs w:val="22"/>
          <w:lang w:val="pt-PT"/>
        </w:rPr>
        <w:t xml:space="preserve"> uma vez.</w:t>
      </w:r>
    </w:p>
    <w:p w14:paraId="1C79AFD8" w14:textId="77777777" w:rsidR="00A05096" w:rsidRDefault="00A05096" w:rsidP="00A05096">
      <w:pPr>
        <w:pStyle w:val="Heading2"/>
        <w:rPr>
          <w:lang w:val="pt-PT"/>
        </w:rPr>
      </w:pPr>
      <w:r>
        <w:rPr>
          <w:lang w:val="pt-PT"/>
        </w:rPr>
        <w:t xml:space="preserve">Introduzir um </w:t>
      </w:r>
      <w:proofErr w:type="gramStart"/>
      <w:r>
        <w:rPr>
          <w:lang w:val="pt-PT"/>
        </w:rPr>
        <w:t>titulo</w:t>
      </w:r>
      <w:proofErr w:type="gramEnd"/>
      <w:r>
        <w:rPr>
          <w:lang w:val="pt-PT"/>
        </w:rPr>
        <w:t xml:space="preserve"> nulo</w:t>
      </w:r>
    </w:p>
    <w:p w14:paraId="035BC10C" w14:textId="77777777" w:rsidR="00A05096" w:rsidRDefault="00A05096" w:rsidP="00A05096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1.</w:t>
      </w:r>
      <w:r>
        <w:rPr>
          <w:sz w:val="22"/>
          <w:szCs w:val="22"/>
          <w:lang w:val="pt-PT"/>
        </w:rPr>
        <w:tab/>
      </w:r>
      <w:r w:rsidRPr="00A05096">
        <w:rPr>
          <w:sz w:val="22"/>
          <w:szCs w:val="22"/>
          <w:lang w:val="pt-PT"/>
        </w:rPr>
        <w:t xml:space="preserve">Criar uma cobertura com </w:t>
      </w:r>
      <w:r>
        <w:rPr>
          <w:sz w:val="22"/>
          <w:szCs w:val="22"/>
          <w:lang w:val="pt-PT"/>
        </w:rPr>
        <w:t xml:space="preserve">um </w:t>
      </w:r>
      <w:proofErr w:type="gramStart"/>
      <w:r>
        <w:rPr>
          <w:sz w:val="22"/>
          <w:szCs w:val="22"/>
          <w:lang w:val="pt-PT"/>
        </w:rPr>
        <w:t>titulo</w:t>
      </w:r>
      <w:proofErr w:type="gramEnd"/>
      <w:r>
        <w:rPr>
          <w:sz w:val="22"/>
          <w:szCs w:val="22"/>
          <w:lang w:val="pt-PT"/>
        </w:rPr>
        <w:t xml:space="preserve"> nulo.</w:t>
      </w:r>
    </w:p>
    <w:p w14:paraId="72099916" w14:textId="77777777" w:rsidR="00A05096" w:rsidRDefault="00A05096" w:rsidP="00A05096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2.  O sistema deve alertar que o </w:t>
      </w:r>
      <w:proofErr w:type="gramStart"/>
      <w:r>
        <w:rPr>
          <w:sz w:val="22"/>
          <w:szCs w:val="22"/>
          <w:lang w:val="pt-PT"/>
        </w:rPr>
        <w:t>titulo</w:t>
      </w:r>
      <w:proofErr w:type="gramEnd"/>
      <w:r>
        <w:rPr>
          <w:sz w:val="22"/>
          <w:szCs w:val="22"/>
          <w:lang w:val="pt-PT"/>
        </w:rPr>
        <w:t xml:space="preserve"> da cobertura não é válido</w:t>
      </w:r>
    </w:p>
    <w:p w14:paraId="7542D5E1" w14:textId="77777777" w:rsidR="00A05096" w:rsidRDefault="00A05096" w:rsidP="00A05096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3. Selecionar a opção “Listar coberturas e verificar que não existe coberturas com titulo nulo</w:t>
      </w:r>
    </w:p>
    <w:p w14:paraId="2014005E" w14:textId="77777777" w:rsidR="00A05096" w:rsidRDefault="00A05096" w:rsidP="00A05096">
      <w:pPr>
        <w:pStyle w:val="Heading2"/>
        <w:rPr>
          <w:lang w:val="pt-PT"/>
        </w:rPr>
      </w:pPr>
      <w:r>
        <w:rPr>
          <w:lang w:val="pt-PT"/>
        </w:rPr>
        <w:t>Introduzir uma descrição nula</w:t>
      </w:r>
    </w:p>
    <w:p w14:paraId="3A5ED1B8" w14:textId="77777777" w:rsidR="00A05096" w:rsidRDefault="00A05096" w:rsidP="00A05096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1.</w:t>
      </w:r>
      <w:r>
        <w:rPr>
          <w:sz w:val="22"/>
          <w:szCs w:val="22"/>
          <w:lang w:val="pt-PT"/>
        </w:rPr>
        <w:tab/>
      </w:r>
      <w:r w:rsidRPr="00A05096">
        <w:rPr>
          <w:sz w:val="22"/>
          <w:szCs w:val="22"/>
          <w:lang w:val="pt-PT"/>
        </w:rPr>
        <w:t xml:space="preserve">Criar uma cobertura com </w:t>
      </w:r>
      <w:r>
        <w:rPr>
          <w:sz w:val="22"/>
          <w:szCs w:val="22"/>
          <w:lang w:val="pt-PT"/>
        </w:rPr>
        <w:t>uma descrição nula</w:t>
      </w:r>
    </w:p>
    <w:p w14:paraId="62A042D4" w14:textId="77777777" w:rsidR="00A05096" w:rsidRDefault="00A05096" w:rsidP="00A05096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2.  O sistema deve alertar que a descrição da cobertura não pode ficar nula</w:t>
      </w:r>
    </w:p>
    <w:p w14:paraId="3930A7B1" w14:textId="77777777" w:rsidR="00A05096" w:rsidRDefault="00A05096" w:rsidP="00A05096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3. Selecionar a opção “Listar coberturas e verificar que não existe coberturas com titulo nulo</w:t>
      </w:r>
    </w:p>
    <w:p w14:paraId="1A9E01A0" w14:textId="77777777" w:rsidR="00A05096" w:rsidRPr="00A05096" w:rsidRDefault="00A05096" w:rsidP="00A05096">
      <w:pPr>
        <w:ind w:left="360"/>
        <w:rPr>
          <w:sz w:val="22"/>
          <w:szCs w:val="22"/>
          <w:lang w:val="pt-PT"/>
        </w:rPr>
      </w:pPr>
    </w:p>
    <w:p w14:paraId="39125807" w14:textId="77777777" w:rsidR="00A05096" w:rsidRPr="00A05096" w:rsidRDefault="00A05096" w:rsidP="00A05096">
      <w:pPr>
        <w:rPr>
          <w:sz w:val="22"/>
          <w:szCs w:val="22"/>
          <w:lang w:val="pt-PT"/>
        </w:rPr>
      </w:pPr>
      <w:bookmarkStart w:id="0" w:name="_GoBack"/>
      <w:bookmarkEnd w:id="0"/>
    </w:p>
    <w:p w14:paraId="0FC7C98E" w14:textId="77777777" w:rsidR="00A309E5" w:rsidRPr="00342378" w:rsidRDefault="00A309E5" w:rsidP="003541A5">
      <w:pPr>
        <w:rPr>
          <w:lang w:val="pt-PT"/>
        </w:rPr>
      </w:pPr>
    </w:p>
    <w:sectPr w:rsidR="00A309E5" w:rsidRPr="0034237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F59BE" w14:textId="77777777" w:rsidR="009F3793" w:rsidRDefault="009F3793">
      <w:pPr>
        <w:spacing w:after="0" w:line="240" w:lineRule="auto"/>
      </w:pPr>
      <w:r>
        <w:separator/>
      </w:r>
    </w:p>
  </w:endnote>
  <w:endnote w:type="continuationSeparator" w:id="0">
    <w:p w14:paraId="69496825" w14:textId="77777777" w:rsidR="009F3793" w:rsidRDefault="009F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3144E" w14:textId="77777777" w:rsidR="009F3793" w:rsidRDefault="009F3793">
      <w:pPr>
        <w:spacing w:after="0" w:line="240" w:lineRule="auto"/>
      </w:pPr>
      <w:r>
        <w:separator/>
      </w:r>
    </w:p>
  </w:footnote>
  <w:footnote w:type="continuationSeparator" w:id="0">
    <w:p w14:paraId="4E1FC668" w14:textId="77777777" w:rsidR="009F3793" w:rsidRDefault="009F3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ACE85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EED04D" wp14:editId="1FBA022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F04BAF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509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EED04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3DF04BAF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509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44F4E"/>
    <w:multiLevelType w:val="hybridMultilevel"/>
    <w:tmpl w:val="52944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4AF"/>
    <w:rsid w:val="001837C3"/>
    <w:rsid w:val="002123F4"/>
    <w:rsid w:val="00223384"/>
    <w:rsid w:val="00342378"/>
    <w:rsid w:val="003541A5"/>
    <w:rsid w:val="006D38D7"/>
    <w:rsid w:val="009270F7"/>
    <w:rsid w:val="009F3793"/>
    <w:rsid w:val="00A05096"/>
    <w:rsid w:val="00A309E5"/>
    <w:rsid w:val="00A7214D"/>
    <w:rsid w:val="00C324AF"/>
    <w:rsid w:val="00DA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D066F"/>
  <w15:docId w15:val="{8A5BC344-0ED6-49F0-B2C5-4F8EFE92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976C12-3465-4046-80E5-59B97475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Rocha</dc:creator>
  <cp:lastModifiedBy>Filipe Couto (1050469)</cp:lastModifiedBy>
  <cp:revision>3</cp:revision>
  <dcterms:created xsi:type="dcterms:W3CDTF">2019-04-24T22:14:00Z</dcterms:created>
  <dcterms:modified xsi:type="dcterms:W3CDTF">2019-05-07T19:00:00Z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