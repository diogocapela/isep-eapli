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4067B163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442F02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Create </w:t>
      </w:r>
      <w:proofErr w:type="spellStart"/>
      <w:r w:rsidR="00442F02">
        <w:rPr>
          <w:rFonts w:asciiTheme="majorHAnsi" w:hAnsiTheme="majorHAnsi"/>
          <w:color w:val="2E74B5" w:themeColor="accent1" w:themeShade="BF"/>
          <w:sz w:val="28"/>
          <w:szCs w:val="28"/>
        </w:rPr>
        <w:t>Surroundigs</w:t>
      </w:r>
      <w:proofErr w:type="spellEnd"/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5414BE47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C861AD">
              <w:rPr>
                <w:b/>
                <w:sz w:val="22"/>
                <w:szCs w:val="22"/>
              </w:rPr>
              <w:t>2.1</w:t>
            </w:r>
          </w:p>
        </w:tc>
        <w:tc>
          <w:tcPr>
            <w:tcW w:w="4377" w:type="dxa"/>
          </w:tcPr>
          <w:p w14:paraId="292E3311" w14:textId="57591FF4" w:rsidR="00A7214D" w:rsidRPr="00A7214D" w:rsidRDefault="00A05096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Criar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31AE2">
              <w:rPr>
                <w:sz w:val="22"/>
                <w:szCs w:val="22"/>
              </w:rPr>
              <w:t>envovlente</w:t>
            </w:r>
            <w:proofErr w:type="spellEnd"/>
          </w:p>
        </w:tc>
        <w:tc>
          <w:tcPr>
            <w:tcW w:w="1260" w:type="dxa"/>
          </w:tcPr>
          <w:p w14:paraId="6C69E9D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363DC98F" w14:textId="2AEFDE01" w:rsidR="00A7214D" w:rsidRPr="00A7214D" w:rsidRDefault="00031AE2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 Couto</w:t>
            </w:r>
          </w:p>
        </w:tc>
        <w:tc>
          <w:tcPr>
            <w:tcW w:w="1710" w:type="dxa"/>
          </w:tcPr>
          <w:p w14:paraId="7B6A399A" w14:textId="06EE94D2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05-07</w:t>
            </w:r>
          </w:p>
        </w:tc>
      </w:tr>
    </w:tbl>
    <w:p w14:paraId="2D48159E" w14:textId="77777777" w:rsidR="00DA0FC0" w:rsidRDefault="00DA0FC0" w:rsidP="00DA0FC0"/>
    <w:p w14:paraId="41721761" w14:textId="77777777" w:rsidR="00A7214D" w:rsidRPr="00A7214D" w:rsidRDefault="00342378" w:rsidP="00A7214D">
      <w:pPr>
        <w:pStyle w:val="Heading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50F7BAEE" w14:textId="3647984B" w:rsidR="00342378" w:rsidRDefault="00342378" w:rsidP="00342378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</w:t>
      </w:r>
      <w:r w:rsidR="00031AE2">
        <w:rPr>
          <w:sz w:val="22"/>
          <w:szCs w:val="22"/>
          <w:lang w:val="pt-PT"/>
        </w:rPr>
        <w:t xml:space="preserve"> nº </w:t>
      </w:r>
      <w:r w:rsidR="00442F02">
        <w:rPr>
          <w:sz w:val="22"/>
          <w:szCs w:val="22"/>
          <w:lang w:val="pt-PT"/>
        </w:rPr>
        <w:t>53</w:t>
      </w:r>
      <w:r w:rsidRPr="00342378">
        <w:rPr>
          <w:sz w:val="22"/>
          <w:szCs w:val="22"/>
          <w:lang w:val="pt-PT"/>
        </w:rPr>
        <w:t xml:space="preserve"> </w:t>
      </w:r>
      <w:r w:rsidR="00A05096">
        <w:rPr>
          <w:sz w:val="22"/>
          <w:szCs w:val="22"/>
          <w:lang w:val="pt-PT"/>
        </w:rPr>
        <w:t>“</w:t>
      </w:r>
      <w:proofErr w:type="spellStart"/>
      <w:r w:rsidR="00442F02">
        <w:rPr>
          <w:sz w:val="22"/>
          <w:szCs w:val="22"/>
          <w:lang w:val="pt-PT"/>
        </w:rPr>
        <w:t>Add</w:t>
      </w:r>
      <w:proofErr w:type="spellEnd"/>
      <w:r w:rsidR="00A05096">
        <w:rPr>
          <w:sz w:val="22"/>
          <w:szCs w:val="22"/>
          <w:lang w:val="pt-PT"/>
        </w:rPr>
        <w:t xml:space="preserve"> </w:t>
      </w:r>
      <w:r w:rsidR="00031AE2">
        <w:rPr>
          <w:sz w:val="22"/>
          <w:szCs w:val="22"/>
          <w:lang w:val="pt-PT"/>
        </w:rPr>
        <w:t>envolvente</w:t>
      </w:r>
      <w:r w:rsidR="00A05096">
        <w:rPr>
          <w:sz w:val="22"/>
          <w:szCs w:val="22"/>
          <w:lang w:val="pt-PT"/>
        </w:rPr>
        <w:t>”</w:t>
      </w:r>
      <w:bookmarkStart w:id="0" w:name="_GoBack"/>
      <w:bookmarkEnd w:id="0"/>
    </w:p>
    <w:p w14:paraId="4ACB1C5E" w14:textId="77777777" w:rsidR="00A309E5" w:rsidRPr="00342378" w:rsidRDefault="00A309E5" w:rsidP="00A309E5">
      <w:pPr>
        <w:pStyle w:val="ListParagraph"/>
        <w:rPr>
          <w:sz w:val="22"/>
          <w:szCs w:val="22"/>
          <w:lang w:val="pt-PT"/>
        </w:rPr>
      </w:pPr>
    </w:p>
    <w:p w14:paraId="6D0C2F2B" w14:textId="5ECA8418" w:rsidR="003541A5" w:rsidRPr="00342378" w:rsidRDefault="00A7214D" w:rsidP="003541A5">
      <w:pPr>
        <w:pStyle w:val="Heading2"/>
        <w:rPr>
          <w:lang w:val="pt-PT"/>
        </w:rPr>
      </w:pPr>
      <w:proofErr w:type="gramStart"/>
      <w:r w:rsidRPr="00342378">
        <w:rPr>
          <w:lang w:val="pt-PT"/>
        </w:rPr>
        <w:t xml:space="preserve">Criar </w:t>
      </w:r>
      <w:r w:rsidR="00442F02">
        <w:rPr>
          <w:lang w:val="pt-PT"/>
        </w:rPr>
        <w:t>Envolvente</w:t>
      </w:r>
      <w:proofErr w:type="gramEnd"/>
    </w:p>
    <w:p w14:paraId="077A697A" w14:textId="679D512E" w:rsidR="00A309E5" w:rsidRDefault="00A05096" w:rsidP="00A309E5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o nome da </w:t>
      </w:r>
      <w:r w:rsidR="00442F02">
        <w:rPr>
          <w:sz w:val="22"/>
          <w:szCs w:val="22"/>
          <w:lang w:val="pt-PT"/>
        </w:rPr>
        <w:t>envolvente</w:t>
      </w:r>
    </w:p>
    <w:p w14:paraId="7E2D33AD" w14:textId="504075F6" w:rsidR="00A05096" w:rsidRDefault="00A05096" w:rsidP="00A309E5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da </w:t>
      </w:r>
      <w:r w:rsidR="00442F02">
        <w:rPr>
          <w:sz w:val="22"/>
          <w:szCs w:val="22"/>
          <w:lang w:val="pt-PT"/>
        </w:rPr>
        <w:t>envolvente</w:t>
      </w:r>
    </w:p>
    <w:p w14:paraId="27246331" w14:textId="1AF5A4E1" w:rsidR="00A309E5" w:rsidRDefault="00A309E5" w:rsidP="00A309E5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</w:t>
      </w:r>
      <w:r w:rsidR="004431C3">
        <w:rPr>
          <w:sz w:val="22"/>
          <w:szCs w:val="22"/>
          <w:lang w:val="pt-PT"/>
        </w:rPr>
        <w:t xml:space="preserve"> 3</w:t>
      </w:r>
      <w:r w:rsidRPr="00342378">
        <w:rPr>
          <w:sz w:val="22"/>
          <w:szCs w:val="22"/>
          <w:lang w:val="pt-PT"/>
        </w:rPr>
        <w:t xml:space="preserve"> </w:t>
      </w:r>
      <w:r w:rsidR="00A05096">
        <w:rPr>
          <w:sz w:val="22"/>
          <w:szCs w:val="22"/>
          <w:lang w:val="pt-PT"/>
        </w:rPr>
        <w:t xml:space="preserve">“Listar </w:t>
      </w:r>
      <w:r w:rsidR="00442F02">
        <w:rPr>
          <w:sz w:val="22"/>
          <w:szCs w:val="22"/>
          <w:lang w:val="pt-PT"/>
        </w:rPr>
        <w:t>envolvente</w:t>
      </w:r>
      <w:r w:rsidR="00A05096">
        <w:rPr>
          <w:sz w:val="22"/>
          <w:szCs w:val="22"/>
          <w:lang w:val="pt-PT"/>
        </w:rPr>
        <w:t>s”</w:t>
      </w:r>
      <w:r>
        <w:rPr>
          <w:sz w:val="22"/>
          <w:szCs w:val="22"/>
          <w:lang w:val="pt-PT"/>
        </w:rPr>
        <w:t xml:space="preserve"> e verificar que </w:t>
      </w:r>
      <w:r w:rsidR="00A05096">
        <w:rPr>
          <w:sz w:val="22"/>
          <w:szCs w:val="22"/>
          <w:lang w:val="pt-PT"/>
        </w:rPr>
        <w:t xml:space="preserve">a </w:t>
      </w:r>
      <w:r w:rsidR="00442F02">
        <w:rPr>
          <w:sz w:val="22"/>
          <w:szCs w:val="22"/>
          <w:lang w:val="pt-PT"/>
        </w:rPr>
        <w:t>envolvente</w:t>
      </w:r>
      <w:r w:rsidR="00A05096">
        <w:rPr>
          <w:sz w:val="22"/>
          <w:szCs w:val="22"/>
          <w:lang w:val="pt-PT"/>
        </w:rPr>
        <w:t xml:space="preserve"> foi criada.</w:t>
      </w:r>
    </w:p>
    <w:p w14:paraId="39FE25A5" w14:textId="6A5E2A5C" w:rsidR="00A309E5" w:rsidRPr="00342378" w:rsidRDefault="00A05096" w:rsidP="00A309E5">
      <w:pPr>
        <w:pStyle w:val="Heading2"/>
        <w:rPr>
          <w:lang w:val="pt-PT"/>
        </w:rPr>
      </w:pPr>
      <w:r>
        <w:rPr>
          <w:lang w:val="pt-PT"/>
        </w:rPr>
        <w:t xml:space="preserve">Introduzir uma </w:t>
      </w:r>
      <w:r w:rsidR="00442F02">
        <w:rPr>
          <w:lang w:val="pt-PT"/>
        </w:rPr>
        <w:t>envolvente</w:t>
      </w:r>
      <w:r>
        <w:rPr>
          <w:lang w:val="pt-PT"/>
        </w:rPr>
        <w:t xml:space="preserve"> existente</w:t>
      </w:r>
    </w:p>
    <w:p w14:paraId="65F6F26C" w14:textId="37406243" w:rsidR="00A309E5" w:rsidRDefault="00A05096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Criar uma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 com o mesmo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de uma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 já criada.</w:t>
      </w:r>
    </w:p>
    <w:p w14:paraId="4DBEFE03" w14:textId="5CF3211C" w:rsidR="00A309E5" w:rsidRDefault="00A05096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deve alertar que essa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 já existe.</w:t>
      </w:r>
    </w:p>
    <w:p w14:paraId="33239EB2" w14:textId="53DA5429" w:rsidR="00A309E5" w:rsidRDefault="00A309E5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A05096">
        <w:rPr>
          <w:sz w:val="22"/>
          <w:szCs w:val="22"/>
          <w:lang w:val="pt-PT"/>
        </w:rPr>
        <w:t xml:space="preserve">“Listar </w:t>
      </w:r>
      <w:r w:rsidR="00442F02">
        <w:rPr>
          <w:sz w:val="22"/>
          <w:szCs w:val="22"/>
          <w:lang w:val="pt-PT"/>
        </w:rPr>
        <w:t>envolvente</w:t>
      </w:r>
      <w:r w:rsidR="00A05096">
        <w:rPr>
          <w:sz w:val="22"/>
          <w:szCs w:val="22"/>
          <w:lang w:val="pt-PT"/>
        </w:rPr>
        <w:t>s”</w:t>
      </w:r>
      <w:r>
        <w:rPr>
          <w:sz w:val="22"/>
          <w:szCs w:val="22"/>
          <w:lang w:val="pt-PT"/>
        </w:rPr>
        <w:t xml:space="preserve"> e verificar que ess</w:t>
      </w:r>
      <w:r w:rsidR="00A05096">
        <w:rPr>
          <w:sz w:val="22"/>
          <w:szCs w:val="22"/>
          <w:lang w:val="pt-PT"/>
        </w:rPr>
        <w:t xml:space="preserve">a </w:t>
      </w:r>
      <w:r w:rsidR="00442F02">
        <w:rPr>
          <w:sz w:val="22"/>
          <w:szCs w:val="22"/>
          <w:lang w:val="pt-PT"/>
        </w:rPr>
        <w:t>envolvente</w:t>
      </w:r>
      <w:r w:rsidR="00A05096">
        <w:rPr>
          <w:sz w:val="22"/>
          <w:szCs w:val="22"/>
          <w:lang w:val="pt-PT"/>
        </w:rPr>
        <w:t xml:space="preserve"> apenas aparece listada</w:t>
      </w:r>
      <w:r>
        <w:rPr>
          <w:sz w:val="22"/>
          <w:szCs w:val="22"/>
          <w:lang w:val="pt-PT"/>
        </w:rPr>
        <w:t xml:space="preserve"> uma vez.</w:t>
      </w:r>
    </w:p>
    <w:p w14:paraId="788BD1D3" w14:textId="77777777" w:rsidR="00A05096" w:rsidRDefault="00A05096" w:rsidP="00A05096">
      <w:pPr>
        <w:pStyle w:val="Heading2"/>
        <w:rPr>
          <w:lang w:val="pt-PT"/>
        </w:rPr>
      </w:pPr>
      <w:r>
        <w:rPr>
          <w:lang w:val="pt-PT"/>
        </w:rPr>
        <w:t xml:space="preserve">Introduzir um </w:t>
      </w:r>
      <w:proofErr w:type="gramStart"/>
      <w:r>
        <w:rPr>
          <w:lang w:val="pt-PT"/>
        </w:rPr>
        <w:t>titulo</w:t>
      </w:r>
      <w:proofErr w:type="gramEnd"/>
      <w:r>
        <w:rPr>
          <w:lang w:val="pt-PT"/>
        </w:rPr>
        <w:t xml:space="preserve"> nulo</w:t>
      </w:r>
    </w:p>
    <w:p w14:paraId="26FD9094" w14:textId="7704E304" w:rsidR="00A05096" w:rsidRDefault="00A05096" w:rsidP="00C861AD">
      <w:pPr>
        <w:pStyle w:val="ListParagraph"/>
        <w:ind w:left="0" w:firstLine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>
        <w:rPr>
          <w:sz w:val="22"/>
          <w:szCs w:val="22"/>
          <w:lang w:val="pt-PT"/>
        </w:rPr>
        <w:tab/>
      </w:r>
      <w:r w:rsidRPr="00A05096">
        <w:rPr>
          <w:sz w:val="22"/>
          <w:szCs w:val="22"/>
          <w:lang w:val="pt-PT"/>
        </w:rPr>
        <w:t xml:space="preserve">Criar uma </w:t>
      </w:r>
      <w:r w:rsidR="00442F02">
        <w:rPr>
          <w:sz w:val="22"/>
          <w:szCs w:val="22"/>
          <w:lang w:val="pt-PT"/>
        </w:rPr>
        <w:t>envolvente</w:t>
      </w:r>
      <w:r w:rsidRPr="00A05096">
        <w:rPr>
          <w:sz w:val="22"/>
          <w:szCs w:val="22"/>
          <w:lang w:val="pt-PT"/>
        </w:rPr>
        <w:t xml:space="preserve"> com </w:t>
      </w:r>
      <w:r>
        <w:rPr>
          <w:sz w:val="22"/>
          <w:szCs w:val="22"/>
          <w:lang w:val="pt-PT"/>
        </w:rPr>
        <w:t xml:space="preserve">um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nulo.</w:t>
      </w:r>
    </w:p>
    <w:p w14:paraId="68A03A3B" w14:textId="481044F0" w:rsidR="00A05096" w:rsidRDefault="00A05096" w:rsidP="00C861AD">
      <w:pPr>
        <w:pStyle w:val="ListParagraph"/>
        <w:ind w:left="0" w:firstLine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2.</w:t>
      </w:r>
      <w:r w:rsidR="00C861AD">
        <w:rPr>
          <w:sz w:val="22"/>
          <w:szCs w:val="22"/>
          <w:lang w:val="pt-PT"/>
        </w:rPr>
        <w:tab/>
      </w:r>
      <w:r>
        <w:rPr>
          <w:sz w:val="22"/>
          <w:szCs w:val="22"/>
          <w:lang w:val="pt-PT"/>
        </w:rPr>
        <w:t xml:space="preserve">O sistema deve alertar que 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da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 não é válido</w:t>
      </w:r>
    </w:p>
    <w:p w14:paraId="65E6D9AD" w14:textId="299A80E7" w:rsidR="00A05096" w:rsidRDefault="00A05096" w:rsidP="00C861AD">
      <w:pPr>
        <w:pStyle w:val="ListParagraph"/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3. </w:t>
      </w:r>
      <w:r w:rsidR="00C861AD">
        <w:rPr>
          <w:sz w:val="22"/>
          <w:szCs w:val="22"/>
          <w:lang w:val="pt-PT"/>
        </w:rPr>
        <w:tab/>
      </w:r>
      <w:r>
        <w:rPr>
          <w:sz w:val="22"/>
          <w:szCs w:val="22"/>
          <w:lang w:val="pt-PT"/>
        </w:rPr>
        <w:t xml:space="preserve">Selecionar a opção “Listar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s e verificar que não existe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s com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nulo</w:t>
      </w:r>
    </w:p>
    <w:p w14:paraId="64399F6E" w14:textId="77777777" w:rsidR="00A05096" w:rsidRDefault="00A05096" w:rsidP="00A05096">
      <w:pPr>
        <w:pStyle w:val="Heading2"/>
        <w:rPr>
          <w:lang w:val="pt-PT"/>
        </w:rPr>
      </w:pPr>
      <w:r>
        <w:rPr>
          <w:lang w:val="pt-PT"/>
        </w:rPr>
        <w:t>Introduzir uma descrição nula</w:t>
      </w:r>
    </w:p>
    <w:p w14:paraId="11A63A25" w14:textId="6793C016" w:rsidR="00A05096" w:rsidRDefault="00A05096" w:rsidP="00C861AD">
      <w:pPr>
        <w:spacing w:after="0" w:line="240" w:lineRule="auto"/>
        <w:ind w:left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 w:rsidR="00C861AD">
        <w:rPr>
          <w:sz w:val="22"/>
          <w:szCs w:val="22"/>
          <w:lang w:val="pt-PT"/>
        </w:rPr>
        <w:tab/>
      </w:r>
      <w:r w:rsidRPr="00A05096">
        <w:rPr>
          <w:sz w:val="22"/>
          <w:szCs w:val="22"/>
          <w:lang w:val="pt-PT"/>
        </w:rPr>
        <w:t xml:space="preserve">Criar uma </w:t>
      </w:r>
      <w:r w:rsidR="00442F02">
        <w:rPr>
          <w:sz w:val="22"/>
          <w:szCs w:val="22"/>
          <w:lang w:val="pt-PT"/>
        </w:rPr>
        <w:t>envolvente</w:t>
      </w:r>
      <w:r w:rsidRPr="00A05096">
        <w:rPr>
          <w:sz w:val="22"/>
          <w:szCs w:val="22"/>
          <w:lang w:val="pt-PT"/>
        </w:rPr>
        <w:t xml:space="preserve"> com </w:t>
      </w:r>
      <w:r>
        <w:rPr>
          <w:sz w:val="22"/>
          <w:szCs w:val="22"/>
          <w:lang w:val="pt-PT"/>
        </w:rPr>
        <w:t>uma descrição nula</w:t>
      </w:r>
      <w:r w:rsidR="00442F02">
        <w:rPr>
          <w:sz w:val="22"/>
          <w:szCs w:val="22"/>
          <w:lang w:val="pt-PT"/>
        </w:rPr>
        <w:t>;</w:t>
      </w:r>
    </w:p>
    <w:p w14:paraId="31116899" w14:textId="2A3CF45E" w:rsidR="00A05096" w:rsidRDefault="00A05096" w:rsidP="00C861AD">
      <w:pPr>
        <w:spacing w:after="0" w:line="240" w:lineRule="auto"/>
        <w:ind w:left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2.</w:t>
      </w:r>
      <w:r w:rsidR="00C861AD">
        <w:rPr>
          <w:sz w:val="22"/>
          <w:szCs w:val="22"/>
          <w:lang w:val="pt-PT"/>
        </w:rPr>
        <w:t xml:space="preserve"> </w:t>
      </w:r>
      <w:r w:rsidR="00C861AD">
        <w:rPr>
          <w:sz w:val="22"/>
          <w:szCs w:val="22"/>
          <w:lang w:val="pt-PT"/>
        </w:rPr>
        <w:tab/>
      </w:r>
      <w:r>
        <w:rPr>
          <w:sz w:val="22"/>
          <w:szCs w:val="22"/>
          <w:lang w:val="pt-PT"/>
        </w:rPr>
        <w:t xml:space="preserve">O sistema deve alertar que a descrição da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 não pode ficar nula</w:t>
      </w:r>
      <w:r w:rsidR="00442F02">
        <w:rPr>
          <w:sz w:val="22"/>
          <w:szCs w:val="22"/>
          <w:lang w:val="pt-PT"/>
        </w:rPr>
        <w:t>;</w:t>
      </w:r>
    </w:p>
    <w:p w14:paraId="706FC427" w14:textId="7F7794F5" w:rsidR="00A05096" w:rsidRPr="00A05096" w:rsidRDefault="00A05096" w:rsidP="00C861AD">
      <w:pPr>
        <w:spacing w:after="0" w:line="240" w:lineRule="auto"/>
        <w:ind w:left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3. </w:t>
      </w:r>
      <w:r w:rsidR="00C861AD">
        <w:rPr>
          <w:sz w:val="22"/>
          <w:szCs w:val="22"/>
          <w:lang w:val="pt-PT"/>
        </w:rPr>
        <w:tab/>
      </w:r>
      <w:r>
        <w:rPr>
          <w:sz w:val="22"/>
          <w:szCs w:val="22"/>
          <w:lang w:val="pt-PT"/>
        </w:rPr>
        <w:t xml:space="preserve">Selecionar a opção “Listar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s e verificar que não existe </w:t>
      </w:r>
      <w:r w:rsidR="00442F02">
        <w:rPr>
          <w:sz w:val="22"/>
          <w:szCs w:val="22"/>
          <w:lang w:val="pt-PT"/>
        </w:rPr>
        <w:t>envolvente</w:t>
      </w:r>
      <w:r>
        <w:rPr>
          <w:sz w:val="22"/>
          <w:szCs w:val="22"/>
          <w:lang w:val="pt-PT"/>
        </w:rPr>
        <w:t xml:space="preserve">s com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nulo</w:t>
      </w:r>
      <w:r w:rsidR="00442F02">
        <w:rPr>
          <w:sz w:val="22"/>
          <w:szCs w:val="22"/>
          <w:lang w:val="pt-PT"/>
        </w:rPr>
        <w:t>;</w:t>
      </w:r>
    </w:p>
    <w:sectPr w:rsidR="00A05096" w:rsidRPr="00A05096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1FCEA" w14:textId="77777777" w:rsidR="0039598A" w:rsidRDefault="0039598A">
      <w:pPr>
        <w:spacing w:after="0" w:line="240" w:lineRule="auto"/>
      </w:pPr>
      <w:r>
        <w:separator/>
      </w:r>
    </w:p>
  </w:endnote>
  <w:endnote w:type="continuationSeparator" w:id="0">
    <w:p w14:paraId="2FE26466" w14:textId="77777777" w:rsidR="0039598A" w:rsidRDefault="0039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6E938" w14:textId="77777777" w:rsidR="0039598A" w:rsidRDefault="0039598A">
      <w:pPr>
        <w:spacing w:after="0" w:line="240" w:lineRule="auto"/>
      </w:pPr>
      <w:r>
        <w:separator/>
      </w:r>
    </w:p>
  </w:footnote>
  <w:footnote w:type="continuationSeparator" w:id="0">
    <w:p w14:paraId="23286DAB" w14:textId="77777777" w:rsidR="0039598A" w:rsidRDefault="0039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2123F4"/>
    <w:rsid w:val="00223384"/>
    <w:rsid w:val="00342378"/>
    <w:rsid w:val="003541A5"/>
    <w:rsid w:val="0039598A"/>
    <w:rsid w:val="00442F02"/>
    <w:rsid w:val="004431C3"/>
    <w:rsid w:val="006D38D7"/>
    <w:rsid w:val="00884096"/>
    <w:rsid w:val="009270F7"/>
    <w:rsid w:val="00A05096"/>
    <w:rsid w:val="00A309E5"/>
    <w:rsid w:val="00A7214D"/>
    <w:rsid w:val="00C324AF"/>
    <w:rsid w:val="00C861AD"/>
    <w:rsid w:val="00DA0FC0"/>
    <w:rsid w:val="00F1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BA1BC0-1022-4D92-8141-62443863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43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4</cp:revision>
  <dcterms:created xsi:type="dcterms:W3CDTF">2019-04-24T22:14:00Z</dcterms:created>
  <dcterms:modified xsi:type="dcterms:W3CDTF">2019-05-07T19:03:00Z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