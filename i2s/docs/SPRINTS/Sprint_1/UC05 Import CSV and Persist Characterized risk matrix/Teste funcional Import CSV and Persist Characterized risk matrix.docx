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2B6311CA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547567" w:rsidRP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Import CSV and Persist </w:t>
      </w:r>
      <w:bookmarkEnd w:id="0"/>
      <w:r w:rsidR="00547567" w:rsidRPr="00547567">
        <w:rPr>
          <w:rFonts w:asciiTheme="majorHAnsi" w:hAnsiTheme="majorHAnsi"/>
          <w:color w:val="2E74B5" w:themeColor="accent1" w:themeShade="BF"/>
          <w:sz w:val="28"/>
          <w:szCs w:val="28"/>
        </w:rPr>
        <w:t>Characterized risk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4FF06A76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547567">
              <w:rPr>
                <w:b/>
                <w:sz w:val="22"/>
                <w:szCs w:val="22"/>
              </w:rPr>
              <w:t>4</w:t>
            </w:r>
            <w:r w:rsidR="00C861A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61A2D228" w:rsidR="00A7214D" w:rsidRPr="00A7214D" w:rsidRDefault="00547567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Matriz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Caracterizada</w:t>
            </w:r>
            <w:proofErr w:type="spellEnd"/>
          </w:p>
        </w:tc>
        <w:tc>
          <w:tcPr>
            <w:tcW w:w="1260" w:type="dxa"/>
          </w:tcPr>
          <w:p w14:paraId="6C69E9D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363DC98F" w14:textId="121E9343" w:rsidR="00A7214D" w:rsidRPr="00A7214D" w:rsidRDefault="0054756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Marques</w:t>
            </w:r>
          </w:p>
        </w:tc>
        <w:tc>
          <w:tcPr>
            <w:tcW w:w="1710" w:type="dxa"/>
          </w:tcPr>
          <w:p w14:paraId="7B6A399A" w14:textId="06EE94D2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05-07</w:t>
            </w:r>
          </w:p>
        </w:tc>
      </w:tr>
    </w:tbl>
    <w:p w14:paraId="2D48159E" w14:textId="77777777" w:rsidR="00DA0FC0" w:rsidRDefault="00DA0FC0" w:rsidP="00DA0FC0"/>
    <w:p w14:paraId="22300EF1" w14:textId="77777777" w:rsidR="0086671F" w:rsidRDefault="0086671F" w:rsidP="0086671F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 a partir de CSV</w:t>
      </w:r>
    </w:p>
    <w:p w14:paraId="28B9F0EB" w14:textId="77777777" w:rsidR="0086671F" w:rsidRDefault="0086671F" w:rsidP="0086671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>
        <w:rPr>
          <w:sz w:val="22"/>
          <w:szCs w:val="22"/>
          <w:lang w:val="pt-PT"/>
        </w:rPr>
        <w:t xml:space="preserve"> nº 21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</w:t>
      </w:r>
      <w:r w:rsidRPr="00A71D21">
        <w:rPr>
          <w:sz w:val="22"/>
          <w:szCs w:val="22"/>
          <w:lang w:val="pt-PT"/>
        </w:rPr>
        <w:t>Importar Matriz Base de um ficheiro CSV</w:t>
      </w:r>
      <w:r>
        <w:rPr>
          <w:sz w:val="22"/>
          <w:szCs w:val="22"/>
          <w:lang w:val="pt-PT"/>
        </w:rPr>
        <w:t>”;</w:t>
      </w:r>
    </w:p>
    <w:p w14:paraId="005C3826" w14:textId="77777777" w:rsidR="0086671F" w:rsidRDefault="0086671F" w:rsidP="0086671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do ficheiro CSV “b”;</w:t>
      </w:r>
    </w:p>
    <w:p w14:paraId="6CE2B5EF" w14:textId="77777777" w:rsidR="0086671F" w:rsidRPr="00F7450F" w:rsidRDefault="0086671F" w:rsidP="0086671F">
      <w:pPr>
        <w:ind w:left="360"/>
        <w:rPr>
          <w:lang w:val="pt-PT"/>
        </w:rPr>
      </w:pPr>
    </w:p>
    <w:p w14:paraId="506A9181" w14:textId="77777777" w:rsidR="0086671F" w:rsidRPr="00342378" w:rsidRDefault="0086671F" w:rsidP="0086671F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 Caracterizada a partir de CSV</w:t>
      </w:r>
    </w:p>
    <w:p w14:paraId="235CD782" w14:textId="77777777" w:rsidR="0086671F" w:rsidRDefault="0086671F" w:rsidP="0086671F">
      <w:pPr>
        <w:pStyle w:val="ListParagraph"/>
        <w:numPr>
          <w:ilvl w:val="1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Após passo 1, selecionar a </w:t>
      </w:r>
      <w:proofErr w:type="spellStart"/>
      <w:r w:rsidRPr="00342378">
        <w:rPr>
          <w:sz w:val="22"/>
          <w:szCs w:val="22"/>
          <w:lang w:val="pt-PT"/>
        </w:rPr>
        <w:t>a</w:t>
      </w:r>
      <w:proofErr w:type="spellEnd"/>
      <w:r w:rsidRPr="00342378">
        <w:rPr>
          <w:sz w:val="22"/>
          <w:szCs w:val="22"/>
          <w:lang w:val="pt-PT"/>
        </w:rPr>
        <w:t xml:space="preserve"> opção</w:t>
      </w:r>
      <w:r>
        <w:rPr>
          <w:sz w:val="22"/>
          <w:szCs w:val="22"/>
          <w:lang w:val="pt-PT"/>
        </w:rPr>
        <w:t xml:space="preserve"> 22 “</w:t>
      </w:r>
      <w:r w:rsidRPr="00151BAD">
        <w:rPr>
          <w:sz w:val="22"/>
          <w:szCs w:val="22"/>
          <w:lang w:val="pt-PT"/>
        </w:rPr>
        <w:t>Caracterizar Matriz Base CSV</w:t>
      </w:r>
      <w:r>
        <w:rPr>
          <w:sz w:val="22"/>
          <w:szCs w:val="22"/>
          <w:lang w:val="pt-PT"/>
        </w:rPr>
        <w:t>”</w:t>
      </w:r>
    </w:p>
    <w:p w14:paraId="3BC4614E" w14:textId="77777777" w:rsidR="0086671F" w:rsidRDefault="0086671F" w:rsidP="0086671F">
      <w:pPr>
        <w:pStyle w:val="ListParagraph"/>
        <w:numPr>
          <w:ilvl w:val="1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do ficheiro CSV “c”;</w:t>
      </w:r>
    </w:p>
    <w:p w14:paraId="4FA220EA" w14:textId="77777777" w:rsidR="0086671F" w:rsidRDefault="0086671F" w:rsidP="0086671F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BA3F32">
        <w:rPr>
          <w:lang w:val="pt-PT"/>
        </w:rPr>
        <w:t>Caracterizar uma Matriz que não seja Base</w:t>
      </w:r>
    </w:p>
    <w:p w14:paraId="19D58C33" w14:textId="77777777" w:rsidR="0086671F" w:rsidRDefault="0086671F" w:rsidP="0086671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Mensagem de Erro: </w:t>
      </w:r>
    </w:p>
    <w:p w14:paraId="3070362D" w14:textId="77777777" w:rsidR="0086671F" w:rsidRPr="00BA3F32" w:rsidRDefault="0086671F" w:rsidP="0086671F">
      <w:pPr>
        <w:pStyle w:val="ListParagraph"/>
        <w:ind w:left="1440"/>
        <w:rPr>
          <w:i/>
          <w:sz w:val="22"/>
          <w:szCs w:val="22"/>
          <w:lang w:val="pt-PT"/>
        </w:rPr>
      </w:pPr>
      <w:r w:rsidRPr="00BA3F32">
        <w:rPr>
          <w:i/>
          <w:sz w:val="22"/>
          <w:szCs w:val="22"/>
          <w:lang w:val="pt-PT"/>
        </w:rPr>
        <w:t>“</w:t>
      </w:r>
      <w:proofErr w:type="gramStart"/>
      <w:r w:rsidRPr="00BA3F32">
        <w:rPr>
          <w:i/>
          <w:sz w:val="22"/>
          <w:szCs w:val="22"/>
          <w:lang w:val="pt-PT"/>
        </w:rPr>
        <w:t>ERRO :</w:t>
      </w:r>
      <w:proofErr w:type="gramEnd"/>
      <w:r w:rsidRPr="00BA3F32">
        <w:rPr>
          <w:i/>
          <w:sz w:val="22"/>
          <w:szCs w:val="22"/>
          <w:lang w:val="pt-PT"/>
        </w:rPr>
        <w:t xml:space="preserve"> Matriz Base não foi importada</w:t>
      </w:r>
    </w:p>
    <w:p w14:paraId="5BDB3849" w14:textId="77777777" w:rsidR="0086671F" w:rsidRPr="00BA3F32" w:rsidRDefault="0086671F" w:rsidP="0086671F">
      <w:pPr>
        <w:pStyle w:val="ListParagraph"/>
        <w:ind w:left="1440"/>
        <w:rPr>
          <w:i/>
          <w:sz w:val="22"/>
          <w:szCs w:val="22"/>
          <w:lang w:val="pt-PT"/>
        </w:rPr>
      </w:pPr>
      <w:proofErr w:type="spellStart"/>
      <w:r w:rsidRPr="00BA3F32">
        <w:rPr>
          <w:i/>
          <w:sz w:val="22"/>
          <w:szCs w:val="22"/>
          <w:lang w:val="pt-PT"/>
        </w:rPr>
        <w:t>Press</w:t>
      </w:r>
      <w:proofErr w:type="spellEnd"/>
      <w:r w:rsidRPr="00BA3F32">
        <w:rPr>
          <w:i/>
          <w:sz w:val="22"/>
          <w:szCs w:val="22"/>
          <w:lang w:val="pt-PT"/>
        </w:rPr>
        <w:t xml:space="preserve"> ENTER to </w:t>
      </w:r>
      <w:proofErr w:type="gramStart"/>
      <w:r w:rsidRPr="00BA3F32">
        <w:rPr>
          <w:i/>
          <w:sz w:val="22"/>
          <w:szCs w:val="22"/>
          <w:lang w:val="pt-PT"/>
        </w:rPr>
        <w:t>continue..</w:t>
      </w:r>
      <w:proofErr w:type="gramEnd"/>
      <w:r w:rsidRPr="00BA3F32">
        <w:rPr>
          <w:i/>
          <w:sz w:val="22"/>
          <w:szCs w:val="22"/>
          <w:lang w:val="pt-PT"/>
        </w:rPr>
        <w:t>”</w:t>
      </w:r>
    </w:p>
    <w:p w14:paraId="040B1D7E" w14:textId="77777777" w:rsidR="0086671F" w:rsidRDefault="0086671F" w:rsidP="0086671F">
      <w:pPr>
        <w:pStyle w:val="ListParagraph"/>
        <w:ind w:left="144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  <w:bookmarkStart w:id="1" w:name="_GoBack"/>
      <w:bookmarkEnd w:id="1"/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704E7" w14:textId="77777777" w:rsidR="0078446E" w:rsidRDefault="0078446E">
      <w:pPr>
        <w:spacing w:after="0" w:line="240" w:lineRule="auto"/>
      </w:pPr>
      <w:r>
        <w:separator/>
      </w:r>
    </w:p>
  </w:endnote>
  <w:endnote w:type="continuationSeparator" w:id="0">
    <w:p w14:paraId="25A44990" w14:textId="77777777" w:rsidR="0078446E" w:rsidRDefault="0078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D0D8" w14:textId="77777777" w:rsidR="0078446E" w:rsidRDefault="0078446E">
      <w:pPr>
        <w:spacing w:after="0" w:line="240" w:lineRule="auto"/>
      </w:pPr>
      <w:r>
        <w:separator/>
      </w:r>
    </w:p>
  </w:footnote>
  <w:footnote w:type="continuationSeparator" w:id="0">
    <w:p w14:paraId="0AC0CCCF" w14:textId="77777777" w:rsidR="0078446E" w:rsidRDefault="0078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342378"/>
    <w:rsid w:val="003541A5"/>
    <w:rsid w:val="0039598A"/>
    <w:rsid w:val="00442F02"/>
    <w:rsid w:val="004431C3"/>
    <w:rsid w:val="00537BD0"/>
    <w:rsid w:val="00547567"/>
    <w:rsid w:val="006D38D7"/>
    <w:rsid w:val="0078446E"/>
    <w:rsid w:val="007D3373"/>
    <w:rsid w:val="0086671F"/>
    <w:rsid w:val="00884096"/>
    <w:rsid w:val="009270F7"/>
    <w:rsid w:val="00A05096"/>
    <w:rsid w:val="00A161C5"/>
    <w:rsid w:val="00A309E5"/>
    <w:rsid w:val="00A71D21"/>
    <w:rsid w:val="00A7214D"/>
    <w:rsid w:val="00C324AF"/>
    <w:rsid w:val="00C861AD"/>
    <w:rsid w:val="00DA0FC0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3E6CE-C906-4A83-9165-2E20E3CD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84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8</cp:revision>
  <dcterms:created xsi:type="dcterms:W3CDTF">2019-04-24T22:14:00Z</dcterms:created>
  <dcterms:modified xsi:type="dcterms:W3CDTF">2019-05-10T20:50:00Z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