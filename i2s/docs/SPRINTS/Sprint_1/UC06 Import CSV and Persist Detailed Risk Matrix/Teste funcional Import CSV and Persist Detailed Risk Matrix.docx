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280E747A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Start w:id="0" w:name="_Hlk8155267"/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547567" w:rsidRP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Import CSV and Persist </w:t>
      </w:r>
      <w:bookmarkEnd w:id="0"/>
      <w:r w:rsidR="00A130EA">
        <w:rPr>
          <w:rFonts w:asciiTheme="majorHAnsi" w:hAnsiTheme="majorHAnsi"/>
          <w:color w:val="2E74B5" w:themeColor="accent1" w:themeShade="BF"/>
          <w:sz w:val="28"/>
          <w:szCs w:val="28"/>
        </w:rPr>
        <w:t>Detailed</w:t>
      </w:r>
      <w:r w:rsidR="00547567" w:rsidRP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Start w:id="1" w:name="_GoBack"/>
      <w:bookmarkEnd w:id="1"/>
      <w:r w:rsidR="00547567" w:rsidRPr="00547567">
        <w:rPr>
          <w:rFonts w:asciiTheme="majorHAnsi" w:hAnsiTheme="majorHAnsi"/>
          <w:color w:val="2E74B5" w:themeColor="accent1" w:themeShade="BF"/>
          <w:sz w:val="28"/>
          <w:szCs w:val="28"/>
        </w:rPr>
        <w:t>risk matrix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4FF06A76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547567">
              <w:rPr>
                <w:b/>
                <w:sz w:val="22"/>
                <w:szCs w:val="22"/>
              </w:rPr>
              <w:t>4</w:t>
            </w:r>
            <w:r w:rsidR="00C861AD"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377" w:type="dxa"/>
          </w:tcPr>
          <w:p w14:paraId="292E3311" w14:textId="61A2D228" w:rsidR="00A7214D" w:rsidRPr="00A7214D" w:rsidRDefault="00547567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Importar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Matriz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Caracterizada</w:t>
            </w:r>
            <w:proofErr w:type="spellEnd"/>
          </w:p>
        </w:tc>
        <w:tc>
          <w:tcPr>
            <w:tcW w:w="1260" w:type="dxa"/>
          </w:tcPr>
          <w:p w14:paraId="6C69E9D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363DC98F" w14:textId="121E9343" w:rsidR="00A7214D" w:rsidRPr="00A7214D" w:rsidRDefault="00547567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031AE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Marques</w:t>
            </w:r>
          </w:p>
        </w:tc>
        <w:tc>
          <w:tcPr>
            <w:tcW w:w="1710" w:type="dxa"/>
          </w:tcPr>
          <w:p w14:paraId="7B6A399A" w14:textId="06EE94D2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05-07</w:t>
            </w:r>
          </w:p>
        </w:tc>
      </w:tr>
    </w:tbl>
    <w:p w14:paraId="2D48159E" w14:textId="77777777" w:rsidR="00DA0FC0" w:rsidRDefault="00DA0FC0" w:rsidP="00DA0FC0"/>
    <w:p w14:paraId="4A5FC18F" w14:textId="77777777" w:rsidR="002254D0" w:rsidRDefault="002254D0" w:rsidP="002254D0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Importar Matriz a partir de CSV</w:t>
      </w:r>
    </w:p>
    <w:p w14:paraId="56915DD2" w14:textId="77777777" w:rsidR="002254D0" w:rsidRDefault="002254D0" w:rsidP="002254D0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Selecionar a opção</w:t>
      </w:r>
      <w:r>
        <w:rPr>
          <w:sz w:val="22"/>
          <w:szCs w:val="22"/>
          <w:lang w:val="pt-PT"/>
        </w:rPr>
        <w:t xml:space="preserve"> nº 21</w:t>
      </w:r>
      <w:r w:rsidRPr="00342378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“</w:t>
      </w:r>
      <w:r w:rsidRPr="00A71D21">
        <w:rPr>
          <w:sz w:val="22"/>
          <w:szCs w:val="22"/>
          <w:lang w:val="pt-PT"/>
        </w:rPr>
        <w:t>Importar Matriz Base de um ficheiro CSV</w:t>
      </w:r>
      <w:r>
        <w:rPr>
          <w:sz w:val="22"/>
          <w:szCs w:val="22"/>
          <w:lang w:val="pt-PT"/>
        </w:rPr>
        <w:t>”;</w:t>
      </w:r>
    </w:p>
    <w:p w14:paraId="21C91716" w14:textId="77777777" w:rsidR="002254D0" w:rsidRDefault="002254D0" w:rsidP="002254D0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nome do ficheiro CSV “b”;</w:t>
      </w:r>
    </w:p>
    <w:p w14:paraId="3A8759A5" w14:textId="77777777" w:rsidR="002254D0" w:rsidRPr="00F7450F" w:rsidRDefault="002254D0" w:rsidP="002254D0">
      <w:pPr>
        <w:ind w:left="360"/>
        <w:rPr>
          <w:lang w:val="pt-PT"/>
        </w:rPr>
      </w:pPr>
    </w:p>
    <w:p w14:paraId="7586E0AF" w14:textId="77777777" w:rsidR="002254D0" w:rsidRPr="00342378" w:rsidRDefault="002254D0" w:rsidP="002254D0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Importar Matriz Caracterizada a partir de CSV</w:t>
      </w:r>
    </w:p>
    <w:p w14:paraId="5266A04B" w14:textId="77777777" w:rsidR="002254D0" w:rsidRDefault="002254D0" w:rsidP="002254D0">
      <w:pPr>
        <w:pStyle w:val="ListParagraph"/>
        <w:numPr>
          <w:ilvl w:val="1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Após passo 1, selecionar a </w:t>
      </w:r>
      <w:proofErr w:type="spellStart"/>
      <w:r w:rsidRPr="00342378">
        <w:rPr>
          <w:sz w:val="22"/>
          <w:szCs w:val="22"/>
          <w:lang w:val="pt-PT"/>
        </w:rPr>
        <w:t>a</w:t>
      </w:r>
      <w:proofErr w:type="spellEnd"/>
      <w:r w:rsidRPr="00342378">
        <w:rPr>
          <w:sz w:val="22"/>
          <w:szCs w:val="22"/>
          <w:lang w:val="pt-PT"/>
        </w:rPr>
        <w:t xml:space="preserve"> opção</w:t>
      </w:r>
      <w:r>
        <w:rPr>
          <w:sz w:val="22"/>
          <w:szCs w:val="22"/>
          <w:lang w:val="pt-PT"/>
        </w:rPr>
        <w:t xml:space="preserve"> 22 “</w:t>
      </w:r>
      <w:r w:rsidRPr="00151BAD">
        <w:rPr>
          <w:sz w:val="22"/>
          <w:szCs w:val="22"/>
          <w:lang w:val="pt-PT"/>
        </w:rPr>
        <w:t>Caracterizar Matriz Base CSV</w:t>
      </w:r>
      <w:r>
        <w:rPr>
          <w:sz w:val="22"/>
          <w:szCs w:val="22"/>
          <w:lang w:val="pt-PT"/>
        </w:rPr>
        <w:t>”</w:t>
      </w:r>
    </w:p>
    <w:p w14:paraId="46204DDD" w14:textId="77777777" w:rsidR="002254D0" w:rsidRDefault="002254D0" w:rsidP="002254D0">
      <w:pPr>
        <w:pStyle w:val="ListParagraph"/>
        <w:numPr>
          <w:ilvl w:val="1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nome do ficheiro CSV “c”;</w:t>
      </w:r>
    </w:p>
    <w:p w14:paraId="6057F159" w14:textId="77777777" w:rsidR="002254D0" w:rsidRDefault="002254D0" w:rsidP="002254D0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Importar Matriz Detalhada a partir de CSV</w:t>
      </w:r>
    </w:p>
    <w:p w14:paraId="28D2C9E9" w14:textId="77777777" w:rsidR="002254D0" w:rsidRDefault="002254D0" w:rsidP="002254D0">
      <w:pPr>
        <w:pStyle w:val="ListParagraph"/>
        <w:numPr>
          <w:ilvl w:val="0"/>
          <w:numId w:val="9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Após passo 1 e 2, selecionar a </w:t>
      </w:r>
      <w:proofErr w:type="spellStart"/>
      <w:r w:rsidRPr="00342378">
        <w:rPr>
          <w:sz w:val="22"/>
          <w:szCs w:val="22"/>
          <w:lang w:val="pt-PT"/>
        </w:rPr>
        <w:t>a</w:t>
      </w:r>
      <w:proofErr w:type="spellEnd"/>
      <w:r w:rsidRPr="00342378">
        <w:rPr>
          <w:sz w:val="22"/>
          <w:szCs w:val="22"/>
          <w:lang w:val="pt-PT"/>
        </w:rPr>
        <w:t xml:space="preserve"> opção</w:t>
      </w:r>
      <w:r>
        <w:rPr>
          <w:sz w:val="22"/>
          <w:szCs w:val="22"/>
          <w:lang w:val="pt-PT"/>
        </w:rPr>
        <w:t xml:space="preserve"> 23 “</w:t>
      </w:r>
      <w:r w:rsidRPr="00151BAD">
        <w:rPr>
          <w:sz w:val="22"/>
          <w:szCs w:val="22"/>
          <w:lang w:val="pt-PT"/>
        </w:rPr>
        <w:t>Detalhar Matriz Caracterizada CSV</w:t>
      </w:r>
      <w:r>
        <w:rPr>
          <w:sz w:val="22"/>
          <w:szCs w:val="22"/>
          <w:lang w:val="pt-PT"/>
        </w:rPr>
        <w:t>”;</w:t>
      </w:r>
    </w:p>
    <w:p w14:paraId="3998BCAC" w14:textId="167E3B67" w:rsidR="002254D0" w:rsidRDefault="002254D0" w:rsidP="002254D0">
      <w:pPr>
        <w:pStyle w:val="ListParagraph"/>
        <w:numPr>
          <w:ilvl w:val="0"/>
          <w:numId w:val="9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</w:t>
      </w:r>
      <w:r w:rsidRPr="00151BAD">
        <w:rPr>
          <w:sz w:val="22"/>
          <w:szCs w:val="22"/>
          <w:lang w:val="pt-PT"/>
        </w:rPr>
        <w:t>serir nome do ficheiro CSV “</w:t>
      </w:r>
      <w:r>
        <w:rPr>
          <w:sz w:val="22"/>
          <w:szCs w:val="22"/>
          <w:lang w:val="pt-PT"/>
        </w:rPr>
        <w:t>d</w:t>
      </w:r>
      <w:r w:rsidRPr="00151BAD">
        <w:rPr>
          <w:sz w:val="22"/>
          <w:szCs w:val="22"/>
          <w:lang w:val="pt-PT"/>
        </w:rPr>
        <w:t>”;</w:t>
      </w:r>
    </w:p>
    <w:p w14:paraId="03B99199" w14:textId="307A0CA0" w:rsidR="002254D0" w:rsidRDefault="002254D0" w:rsidP="002254D0">
      <w:pPr>
        <w:pStyle w:val="ListParagraph"/>
        <w:numPr>
          <w:ilvl w:val="0"/>
          <w:numId w:val="9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Mensagem de sucesso;</w:t>
      </w:r>
    </w:p>
    <w:p w14:paraId="7A4DB32C" w14:textId="77777777" w:rsidR="002254D0" w:rsidRPr="00BA3F32" w:rsidRDefault="002254D0" w:rsidP="002254D0">
      <w:pPr>
        <w:pStyle w:val="Heading2"/>
        <w:numPr>
          <w:ilvl w:val="0"/>
          <w:numId w:val="5"/>
        </w:numPr>
        <w:ind w:hanging="578"/>
        <w:rPr>
          <w:lang w:val="pt-PT"/>
        </w:rPr>
      </w:pPr>
      <w:r w:rsidRPr="00BA3F32">
        <w:rPr>
          <w:lang w:val="pt-PT"/>
        </w:rPr>
        <w:t xml:space="preserve">Detalhar uma Matriz que não </w:t>
      </w:r>
      <w:proofErr w:type="gramStart"/>
      <w:r w:rsidRPr="00BA3F32">
        <w:rPr>
          <w:lang w:val="pt-PT"/>
        </w:rPr>
        <w:t>seja Caracterizada</w:t>
      </w:r>
      <w:proofErr w:type="gramEnd"/>
    </w:p>
    <w:p w14:paraId="11DF9D77" w14:textId="77777777" w:rsidR="002254D0" w:rsidRPr="00BA3F32" w:rsidRDefault="002254D0" w:rsidP="002254D0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Mensagem de Erro: </w:t>
      </w:r>
    </w:p>
    <w:p w14:paraId="4AA8A915" w14:textId="77777777" w:rsidR="002254D0" w:rsidRPr="00BA3F32" w:rsidRDefault="002254D0" w:rsidP="002254D0">
      <w:pPr>
        <w:pStyle w:val="ListParagraph"/>
        <w:ind w:left="1440"/>
        <w:rPr>
          <w:i/>
          <w:sz w:val="22"/>
          <w:szCs w:val="22"/>
          <w:lang w:val="pt-PT"/>
        </w:rPr>
      </w:pPr>
      <w:r w:rsidRPr="00BA3F32">
        <w:rPr>
          <w:i/>
          <w:sz w:val="22"/>
          <w:szCs w:val="22"/>
          <w:lang w:val="pt-PT"/>
        </w:rPr>
        <w:t>“</w:t>
      </w:r>
      <w:proofErr w:type="gramStart"/>
      <w:r w:rsidRPr="00BA3F32">
        <w:rPr>
          <w:i/>
          <w:sz w:val="22"/>
          <w:szCs w:val="22"/>
          <w:lang w:val="pt-PT"/>
        </w:rPr>
        <w:t>ERRO :</w:t>
      </w:r>
      <w:proofErr w:type="gramEnd"/>
      <w:r w:rsidRPr="00BA3F32">
        <w:rPr>
          <w:i/>
          <w:sz w:val="22"/>
          <w:szCs w:val="22"/>
          <w:lang w:val="pt-PT"/>
        </w:rPr>
        <w:t xml:space="preserve"> Matriz 29 não foi detalhada!</w:t>
      </w:r>
      <w:r>
        <w:rPr>
          <w:i/>
          <w:sz w:val="22"/>
          <w:szCs w:val="22"/>
          <w:lang w:val="pt-PT"/>
        </w:rPr>
        <w:t>”</w:t>
      </w:r>
    </w:p>
    <w:p w14:paraId="567DE6CF" w14:textId="77777777" w:rsidR="00896ED1" w:rsidRDefault="00896ED1" w:rsidP="00896ED1">
      <w:pPr>
        <w:pStyle w:val="ListParagraph"/>
        <w:ind w:left="360"/>
        <w:rPr>
          <w:sz w:val="22"/>
          <w:szCs w:val="22"/>
          <w:lang w:val="pt-PT"/>
        </w:rPr>
      </w:pPr>
    </w:p>
    <w:p w14:paraId="146B88F8" w14:textId="77777777" w:rsidR="00FF6159" w:rsidRPr="00FF6159" w:rsidRDefault="00FF6159" w:rsidP="00FF6159">
      <w:pPr>
        <w:pStyle w:val="ListParagraph"/>
        <w:ind w:left="0"/>
        <w:rPr>
          <w:sz w:val="22"/>
          <w:szCs w:val="22"/>
          <w:lang w:val="pt-PT"/>
        </w:rPr>
      </w:pPr>
    </w:p>
    <w:sectPr w:rsidR="00FF6159" w:rsidRPr="00FF615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E5D64" w14:textId="77777777" w:rsidR="00412081" w:rsidRDefault="00412081">
      <w:pPr>
        <w:spacing w:after="0" w:line="240" w:lineRule="auto"/>
      </w:pPr>
      <w:r>
        <w:separator/>
      </w:r>
    </w:p>
  </w:endnote>
  <w:endnote w:type="continuationSeparator" w:id="0">
    <w:p w14:paraId="17E8570D" w14:textId="77777777" w:rsidR="00412081" w:rsidRDefault="0041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4926F" w14:textId="77777777" w:rsidR="00412081" w:rsidRDefault="00412081">
      <w:pPr>
        <w:spacing w:after="0" w:line="240" w:lineRule="auto"/>
      </w:pPr>
      <w:r>
        <w:separator/>
      </w:r>
    </w:p>
  </w:footnote>
  <w:footnote w:type="continuationSeparator" w:id="0">
    <w:p w14:paraId="1DE091DC" w14:textId="77777777" w:rsidR="00412081" w:rsidRDefault="0041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91D885FC"/>
    <w:lvl w:ilvl="0" w:tplc="D37CC67C">
      <w:start w:val="1"/>
      <w:numFmt w:val="decimal"/>
      <w:pStyle w:val="Heading2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D07F5"/>
    <w:multiLevelType w:val="hybridMultilevel"/>
    <w:tmpl w:val="094CF6E6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31AE2"/>
    <w:rsid w:val="002123F4"/>
    <w:rsid w:val="00223384"/>
    <w:rsid w:val="002254D0"/>
    <w:rsid w:val="00342378"/>
    <w:rsid w:val="003541A5"/>
    <w:rsid w:val="0039598A"/>
    <w:rsid w:val="00412081"/>
    <w:rsid w:val="00442F02"/>
    <w:rsid w:val="004431C3"/>
    <w:rsid w:val="00537BD0"/>
    <w:rsid w:val="00547567"/>
    <w:rsid w:val="006D38D7"/>
    <w:rsid w:val="006E50F4"/>
    <w:rsid w:val="007D3373"/>
    <w:rsid w:val="00884096"/>
    <w:rsid w:val="00896ED1"/>
    <w:rsid w:val="009270F7"/>
    <w:rsid w:val="00943AB0"/>
    <w:rsid w:val="00A05096"/>
    <w:rsid w:val="00A130EA"/>
    <w:rsid w:val="00A161C5"/>
    <w:rsid w:val="00A309E5"/>
    <w:rsid w:val="00A71D21"/>
    <w:rsid w:val="00A7214D"/>
    <w:rsid w:val="00C324AF"/>
    <w:rsid w:val="00C861AD"/>
    <w:rsid w:val="00DA0FC0"/>
    <w:rsid w:val="00E864B3"/>
    <w:rsid w:val="00F16AB9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486170-5AB2-4831-A53C-E16B8BC0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95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11</cp:revision>
  <dcterms:created xsi:type="dcterms:W3CDTF">2019-04-24T22:14:00Z</dcterms:created>
  <dcterms:modified xsi:type="dcterms:W3CDTF">2019-05-12T17:30:00Z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